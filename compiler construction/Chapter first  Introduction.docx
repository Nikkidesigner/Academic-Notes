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5B11" w14:textId="77777777" w:rsidR="005F5777" w:rsidRDefault="00867FB1" w:rsidP="00867FB1">
      <w:pPr>
        <w:jc w:val="center"/>
        <w:rPr>
          <w:b/>
          <w:bCs/>
          <w:color w:val="FF0000"/>
          <w:sz w:val="28"/>
          <w:szCs w:val="24"/>
        </w:rPr>
      </w:pPr>
      <w:r w:rsidRPr="00867FB1">
        <w:rPr>
          <w:b/>
          <w:bCs/>
          <w:color w:val="FF0000"/>
          <w:sz w:val="28"/>
          <w:szCs w:val="24"/>
        </w:rPr>
        <w:t>Define Compilers. Explain phases of a compiler</w:t>
      </w:r>
    </w:p>
    <w:p w14:paraId="2E6586ED" w14:textId="77777777" w:rsidR="00867FB1" w:rsidRDefault="00867FB1" w:rsidP="00867FB1">
      <w:pPr>
        <w:pStyle w:val="ListParagraph"/>
        <w:numPr>
          <w:ilvl w:val="0"/>
          <w:numId w:val="1"/>
        </w:numPr>
        <w:rPr>
          <w:sz w:val="28"/>
          <w:szCs w:val="24"/>
        </w:rPr>
      </w:pPr>
      <w:r w:rsidRPr="00867FB1">
        <w:rPr>
          <w:sz w:val="28"/>
          <w:szCs w:val="24"/>
        </w:rPr>
        <w:t>A compiler is a software program that converts the high-level source code written in a programming language into low-level machine code that can be executed by the computer hardware.</w:t>
      </w:r>
    </w:p>
    <w:p w14:paraId="07F5ED5F" w14:textId="77777777" w:rsidR="00867FB1" w:rsidRDefault="00867FB1" w:rsidP="00867FB1">
      <w:pPr>
        <w:pStyle w:val="ListParagraph"/>
        <w:numPr>
          <w:ilvl w:val="0"/>
          <w:numId w:val="1"/>
        </w:numPr>
        <w:rPr>
          <w:sz w:val="28"/>
          <w:szCs w:val="24"/>
        </w:rPr>
      </w:pPr>
      <w:r w:rsidRPr="00867FB1">
        <w:rPr>
          <w:sz w:val="28"/>
          <w:szCs w:val="24"/>
        </w:rPr>
        <w:t>The process of converting the source code into machine code involves several phases or stages, which are collectively known as the phases of a compiler. </w:t>
      </w:r>
    </w:p>
    <w:p w14:paraId="610FBE1C" w14:textId="5577D68E" w:rsidR="00BF5B09" w:rsidRDefault="00BF5B09" w:rsidP="00BF5B09">
      <w:pPr>
        <w:pStyle w:val="ListParagraph"/>
        <w:ind w:left="360"/>
        <w:rPr>
          <w:sz w:val="28"/>
          <w:szCs w:val="24"/>
        </w:rPr>
      </w:pPr>
      <w:r w:rsidRPr="00BF5B09">
        <w:rPr>
          <w:sz w:val="28"/>
          <w:szCs w:val="24"/>
        </w:rPr>
        <w:drawing>
          <wp:inline distT="0" distB="0" distL="0" distR="0" wp14:anchorId="78B43624" wp14:editId="714AD757">
            <wp:extent cx="3462867" cy="1409607"/>
            <wp:effectExtent l="0" t="0" r="4445" b="635"/>
            <wp:docPr id="162185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350" cy="1411432"/>
                    </a:xfrm>
                    <a:prstGeom prst="rect">
                      <a:avLst/>
                    </a:prstGeom>
                    <a:noFill/>
                    <a:ln>
                      <a:noFill/>
                    </a:ln>
                  </pic:spPr>
                </pic:pic>
              </a:graphicData>
            </a:graphic>
          </wp:inline>
        </w:drawing>
      </w:r>
    </w:p>
    <w:p w14:paraId="009FFCA1" w14:textId="77777777" w:rsidR="00867FB1" w:rsidRDefault="00867FB1" w:rsidP="00867FB1">
      <w:pPr>
        <w:rPr>
          <w:sz w:val="28"/>
          <w:szCs w:val="24"/>
        </w:rPr>
      </w:pPr>
      <w:r w:rsidRPr="00867FB1">
        <w:rPr>
          <w:sz w:val="28"/>
          <w:szCs w:val="24"/>
        </w:rPr>
        <w:t xml:space="preserve">The typical phases of a compiler </w:t>
      </w:r>
      <w:proofErr w:type="gramStart"/>
      <w:r w:rsidRPr="00867FB1">
        <w:rPr>
          <w:sz w:val="28"/>
          <w:szCs w:val="24"/>
        </w:rPr>
        <w:t>are</w:t>
      </w:r>
      <w:r>
        <w:rPr>
          <w:sz w:val="28"/>
          <w:szCs w:val="24"/>
        </w:rPr>
        <w:t xml:space="preserve"> </w:t>
      </w:r>
      <w:r w:rsidRPr="00867FB1">
        <w:rPr>
          <w:sz w:val="28"/>
          <w:szCs w:val="24"/>
        </w:rPr>
        <w:t>:</w:t>
      </w:r>
      <w:proofErr w:type="gramEnd"/>
    </w:p>
    <w:p w14:paraId="14AB58EC" w14:textId="77777777" w:rsidR="00867FB1" w:rsidRDefault="00867FB1" w:rsidP="00867FB1">
      <w:pPr>
        <w:rPr>
          <w:sz w:val="28"/>
          <w:szCs w:val="24"/>
        </w:rPr>
      </w:pPr>
      <w:r w:rsidRPr="00867FB1">
        <w:rPr>
          <w:noProof/>
          <w:sz w:val="28"/>
          <w:szCs w:val="24"/>
        </w:rPr>
        <w:drawing>
          <wp:anchor distT="0" distB="0" distL="114300" distR="114300" simplePos="0" relativeHeight="251658240" behindDoc="1" locked="0" layoutInCell="1" allowOverlap="1" wp14:anchorId="7C690E95" wp14:editId="70313BD7">
            <wp:simplePos x="0" y="0"/>
            <wp:positionH relativeFrom="column">
              <wp:posOffset>390525</wp:posOffset>
            </wp:positionH>
            <wp:positionV relativeFrom="paragraph">
              <wp:posOffset>59690</wp:posOffset>
            </wp:positionV>
            <wp:extent cx="4812665" cy="4293235"/>
            <wp:effectExtent l="0" t="0" r="6985" b="0"/>
            <wp:wrapTight wrapText="bothSides">
              <wp:wrapPolygon edited="0">
                <wp:start x="0" y="0"/>
                <wp:lineTo x="0" y="21469"/>
                <wp:lineTo x="21546" y="21469"/>
                <wp:lineTo x="21546" y="0"/>
                <wp:lineTo x="0" y="0"/>
              </wp:wrapPolygon>
            </wp:wrapTight>
            <wp:docPr id="1" name="Picture 1" descr="https://media.geeksforgeeks.org/wp-content/uploads/compiler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mpiler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665" cy="429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F2490" w14:textId="77777777" w:rsidR="00867FB1" w:rsidRPr="00867FB1" w:rsidRDefault="00867FB1" w:rsidP="00867FB1">
      <w:pPr>
        <w:rPr>
          <w:sz w:val="28"/>
          <w:szCs w:val="24"/>
        </w:rPr>
      </w:pPr>
    </w:p>
    <w:p w14:paraId="04AA6A97" w14:textId="77777777" w:rsidR="00867FB1" w:rsidRPr="00867FB1" w:rsidRDefault="00867FB1" w:rsidP="00867FB1">
      <w:pPr>
        <w:rPr>
          <w:sz w:val="28"/>
          <w:szCs w:val="24"/>
        </w:rPr>
      </w:pPr>
    </w:p>
    <w:p w14:paraId="18C7DC84" w14:textId="77777777" w:rsidR="00867FB1" w:rsidRPr="00867FB1" w:rsidRDefault="00867FB1" w:rsidP="00867FB1">
      <w:pPr>
        <w:rPr>
          <w:sz w:val="28"/>
          <w:szCs w:val="24"/>
        </w:rPr>
      </w:pPr>
    </w:p>
    <w:p w14:paraId="466371E2" w14:textId="77777777" w:rsidR="00867FB1" w:rsidRPr="00867FB1" w:rsidRDefault="00867FB1" w:rsidP="00867FB1">
      <w:pPr>
        <w:rPr>
          <w:sz w:val="28"/>
          <w:szCs w:val="24"/>
        </w:rPr>
      </w:pPr>
    </w:p>
    <w:p w14:paraId="7014B697" w14:textId="77777777" w:rsidR="00867FB1" w:rsidRPr="00867FB1" w:rsidRDefault="00867FB1" w:rsidP="00867FB1">
      <w:pPr>
        <w:rPr>
          <w:sz w:val="28"/>
          <w:szCs w:val="24"/>
        </w:rPr>
      </w:pPr>
    </w:p>
    <w:p w14:paraId="65ADABF3" w14:textId="77777777" w:rsidR="00867FB1" w:rsidRPr="00867FB1" w:rsidRDefault="00867FB1" w:rsidP="00867FB1">
      <w:pPr>
        <w:rPr>
          <w:sz w:val="28"/>
          <w:szCs w:val="24"/>
        </w:rPr>
      </w:pPr>
    </w:p>
    <w:p w14:paraId="52AA7519" w14:textId="77777777" w:rsidR="00867FB1" w:rsidRPr="00867FB1" w:rsidRDefault="00867FB1" w:rsidP="00867FB1">
      <w:pPr>
        <w:rPr>
          <w:sz w:val="28"/>
          <w:szCs w:val="24"/>
        </w:rPr>
      </w:pPr>
    </w:p>
    <w:p w14:paraId="705B2888" w14:textId="77777777" w:rsidR="00867FB1" w:rsidRPr="00867FB1" w:rsidRDefault="00867FB1" w:rsidP="00867FB1">
      <w:pPr>
        <w:rPr>
          <w:sz w:val="28"/>
          <w:szCs w:val="24"/>
        </w:rPr>
      </w:pPr>
    </w:p>
    <w:p w14:paraId="742ECB2F" w14:textId="77777777" w:rsidR="00867FB1" w:rsidRPr="00867FB1" w:rsidRDefault="00867FB1" w:rsidP="00867FB1">
      <w:pPr>
        <w:rPr>
          <w:sz w:val="28"/>
          <w:szCs w:val="24"/>
        </w:rPr>
      </w:pPr>
    </w:p>
    <w:p w14:paraId="4235CBED" w14:textId="77777777" w:rsidR="00867FB1" w:rsidRPr="00867FB1" w:rsidRDefault="00867FB1" w:rsidP="00867FB1">
      <w:pPr>
        <w:rPr>
          <w:sz w:val="28"/>
          <w:szCs w:val="24"/>
        </w:rPr>
      </w:pPr>
    </w:p>
    <w:p w14:paraId="24DD14B2" w14:textId="77777777" w:rsidR="00867FB1" w:rsidRPr="00867FB1" w:rsidRDefault="00867FB1" w:rsidP="00867FB1">
      <w:pPr>
        <w:rPr>
          <w:sz w:val="28"/>
          <w:szCs w:val="24"/>
        </w:rPr>
      </w:pPr>
    </w:p>
    <w:p w14:paraId="506FC316" w14:textId="77777777" w:rsidR="00867FB1" w:rsidRPr="00867FB1" w:rsidRDefault="00867FB1" w:rsidP="00867FB1">
      <w:pPr>
        <w:rPr>
          <w:sz w:val="28"/>
          <w:szCs w:val="24"/>
        </w:rPr>
      </w:pPr>
    </w:p>
    <w:p w14:paraId="6A9BF556" w14:textId="77777777" w:rsidR="00867FB1" w:rsidRPr="00867FB1" w:rsidRDefault="00867FB1" w:rsidP="00867FB1">
      <w:pPr>
        <w:tabs>
          <w:tab w:val="left" w:pos="1005"/>
        </w:tabs>
        <w:rPr>
          <w:b/>
          <w:bCs/>
          <w:sz w:val="28"/>
          <w:szCs w:val="24"/>
        </w:rPr>
      </w:pPr>
      <w:bookmarkStart w:id="0" w:name="_Hlk159499855"/>
      <w:r w:rsidRPr="00867FB1">
        <w:rPr>
          <w:b/>
          <w:bCs/>
          <w:sz w:val="28"/>
          <w:szCs w:val="24"/>
        </w:rPr>
        <w:t>1. Analysis Phase:</w:t>
      </w:r>
    </w:p>
    <w:p w14:paraId="7C1FD5FB" w14:textId="77777777" w:rsidR="00867FB1" w:rsidRPr="00867FB1" w:rsidRDefault="00867FB1" w:rsidP="00867FB1">
      <w:pPr>
        <w:tabs>
          <w:tab w:val="left" w:pos="1005"/>
        </w:tabs>
        <w:rPr>
          <w:sz w:val="28"/>
          <w:szCs w:val="24"/>
        </w:rPr>
      </w:pPr>
      <w:r w:rsidRPr="00867FB1">
        <w:rPr>
          <w:sz w:val="28"/>
          <w:szCs w:val="24"/>
        </w:rPr>
        <w:t>• In the Analysis Phase, the language processor takes the source program as</w:t>
      </w:r>
    </w:p>
    <w:p w14:paraId="6C60F40B" w14:textId="77777777" w:rsidR="00867FB1" w:rsidRPr="00867FB1" w:rsidRDefault="00867FB1" w:rsidP="00867FB1">
      <w:pPr>
        <w:tabs>
          <w:tab w:val="left" w:pos="1005"/>
        </w:tabs>
        <w:rPr>
          <w:sz w:val="28"/>
          <w:szCs w:val="24"/>
        </w:rPr>
      </w:pPr>
      <w:r w:rsidRPr="00867FB1">
        <w:rPr>
          <w:sz w:val="28"/>
          <w:szCs w:val="24"/>
        </w:rPr>
        <w:t>input and performs a comprehensive analysis of it.</w:t>
      </w:r>
    </w:p>
    <w:p w14:paraId="5E7F3F8F" w14:textId="77777777" w:rsidR="00867FB1" w:rsidRPr="00867FB1" w:rsidRDefault="00867FB1" w:rsidP="00867FB1">
      <w:pPr>
        <w:tabs>
          <w:tab w:val="left" w:pos="1005"/>
        </w:tabs>
        <w:rPr>
          <w:sz w:val="28"/>
          <w:szCs w:val="24"/>
        </w:rPr>
      </w:pPr>
      <w:r w:rsidRPr="00867FB1">
        <w:rPr>
          <w:sz w:val="28"/>
          <w:szCs w:val="24"/>
        </w:rPr>
        <w:lastRenderedPageBreak/>
        <w:t>• This phase involves several subtasks, including lexical analysis, syntax analysis,</w:t>
      </w:r>
    </w:p>
    <w:p w14:paraId="52B62AA3" w14:textId="77777777" w:rsidR="00867FB1" w:rsidRPr="00867FB1" w:rsidRDefault="00867FB1" w:rsidP="00867FB1">
      <w:pPr>
        <w:tabs>
          <w:tab w:val="left" w:pos="1005"/>
        </w:tabs>
        <w:rPr>
          <w:sz w:val="28"/>
          <w:szCs w:val="24"/>
        </w:rPr>
      </w:pPr>
      <w:r w:rsidRPr="00867FB1">
        <w:rPr>
          <w:sz w:val="28"/>
          <w:szCs w:val="24"/>
        </w:rPr>
        <w:t>and semantic analysis.</w:t>
      </w:r>
    </w:p>
    <w:p w14:paraId="318E9951" w14:textId="77777777" w:rsidR="00867FB1" w:rsidRPr="00867FB1" w:rsidRDefault="00867FB1" w:rsidP="00867FB1">
      <w:pPr>
        <w:tabs>
          <w:tab w:val="left" w:pos="1005"/>
        </w:tabs>
        <w:rPr>
          <w:sz w:val="28"/>
          <w:szCs w:val="24"/>
        </w:rPr>
      </w:pPr>
      <w:r w:rsidRPr="00867FB1">
        <w:rPr>
          <w:b/>
          <w:bCs/>
          <w:sz w:val="28"/>
          <w:szCs w:val="24"/>
        </w:rPr>
        <w:t>• Lexical Analysis:</w:t>
      </w:r>
      <w:r w:rsidRPr="00867FB1">
        <w:rPr>
          <w:sz w:val="28"/>
          <w:szCs w:val="24"/>
        </w:rPr>
        <w:t xml:space="preserve"> This is the initial step where the source code is broken down</w:t>
      </w:r>
    </w:p>
    <w:p w14:paraId="469C73B2" w14:textId="77777777" w:rsidR="00867FB1" w:rsidRPr="00867FB1" w:rsidRDefault="00867FB1" w:rsidP="00867FB1">
      <w:pPr>
        <w:tabs>
          <w:tab w:val="left" w:pos="1005"/>
        </w:tabs>
        <w:rPr>
          <w:sz w:val="28"/>
          <w:szCs w:val="24"/>
        </w:rPr>
      </w:pPr>
      <w:r w:rsidRPr="00867FB1">
        <w:rPr>
          <w:sz w:val="28"/>
          <w:szCs w:val="24"/>
        </w:rPr>
        <w:t>into tokens or lexemes. Lexemes are the smallest units of meaning in a</w:t>
      </w:r>
    </w:p>
    <w:p w14:paraId="7B0F4123" w14:textId="77777777" w:rsidR="00867FB1" w:rsidRPr="00867FB1" w:rsidRDefault="00867FB1" w:rsidP="00867FB1">
      <w:pPr>
        <w:tabs>
          <w:tab w:val="left" w:pos="1005"/>
        </w:tabs>
        <w:rPr>
          <w:sz w:val="28"/>
          <w:szCs w:val="24"/>
        </w:rPr>
      </w:pPr>
      <w:r w:rsidRPr="00867FB1">
        <w:rPr>
          <w:sz w:val="28"/>
          <w:szCs w:val="24"/>
        </w:rPr>
        <w:t>programming language, such as keywords, identifiers, and literals. Lexical</w:t>
      </w:r>
    </w:p>
    <w:p w14:paraId="1342D4E0" w14:textId="77777777" w:rsidR="00867FB1" w:rsidRPr="00867FB1" w:rsidRDefault="00867FB1" w:rsidP="00867FB1">
      <w:pPr>
        <w:tabs>
          <w:tab w:val="left" w:pos="1005"/>
        </w:tabs>
        <w:rPr>
          <w:sz w:val="28"/>
          <w:szCs w:val="24"/>
        </w:rPr>
      </w:pPr>
      <w:r w:rsidRPr="00867FB1">
        <w:rPr>
          <w:sz w:val="28"/>
          <w:szCs w:val="24"/>
        </w:rPr>
        <w:t>analysis helps identify and categorize these tokens.</w:t>
      </w:r>
    </w:p>
    <w:p w14:paraId="05ED6447" w14:textId="77777777" w:rsidR="00867FB1" w:rsidRPr="00867FB1" w:rsidRDefault="00867FB1" w:rsidP="00867FB1">
      <w:pPr>
        <w:tabs>
          <w:tab w:val="left" w:pos="1005"/>
        </w:tabs>
        <w:rPr>
          <w:sz w:val="28"/>
          <w:szCs w:val="24"/>
        </w:rPr>
      </w:pPr>
      <w:r w:rsidRPr="00867FB1">
        <w:rPr>
          <w:b/>
          <w:bCs/>
          <w:sz w:val="28"/>
          <w:szCs w:val="24"/>
        </w:rPr>
        <w:t>• Syntax Analysis:</w:t>
      </w:r>
      <w:r w:rsidRPr="00867FB1">
        <w:rPr>
          <w:sz w:val="28"/>
          <w:szCs w:val="24"/>
        </w:rPr>
        <w:t xml:space="preserve"> Once the tokens are identified, the language processor</w:t>
      </w:r>
    </w:p>
    <w:p w14:paraId="7F2CB588" w14:textId="77777777" w:rsidR="00867FB1" w:rsidRPr="00867FB1" w:rsidRDefault="00867FB1" w:rsidP="00867FB1">
      <w:pPr>
        <w:tabs>
          <w:tab w:val="left" w:pos="1005"/>
        </w:tabs>
        <w:rPr>
          <w:sz w:val="28"/>
          <w:szCs w:val="24"/>
        </w:rPr>
      </w:pPr>
      <w:r w:rsidRPr="00867FB1">
        <w:rPr>
          <w:sz w:val="28"/>
          <w:szCs w:val="24"/>
        </w:rPr>
        <w:t>checks whether they follow the syntax rules of the programming language.</w:t>
      </w:r>
    </w:p>
    <w:p w14:paraId="713D1605" w14:textId="77777777" w:rsidR="00867FB1" w:rsidRPr="00867FB1" w:rsidRDefault="00867FB1" w:rsidP="00867FB1">
      <w:pPr>
        <w:tabs>
          <w:tab w:val="left" w:pos="1005"/>
        </w:tabs>
        <w:rPr>
          <w:sz w:val="28"/>
          <w:szCs w:val="24"/>
        </w:rPr>
      </w:pPr>
      <w:r w:rsidRPr="00867FB1">
        <w:rPr>
          <w:sz w:val="28"/>
          <w:szCs w:val="24"/>
        </w:rPr>
        <w:t>This involves constructing a parse tree or syntax tree to represent the</w:t>
      </w:r>
    </w:p>
    <w:p w14:paraId="4F82A225" w14:textId="77777777" w:rsidR="00867FB1" w:rsidRPr="00867FB1" w:rsidRDefault="00867FB1" w:rsidP="00867FB1">
      <w:pPr>
        <w:tabs>
          <w:tab w:val="left" w:pos="1005"/>
        </w:tabs>
        <w:rPr>
          <w:sz w:val="28"/>
          <w:szCs w:val="24"/>
        </w:rPr>
      </w:pPr>
      <w:r w:rsidRPr="00867FB1">
        <w:rPr>
          <w:sz w:val="28"/>
          <w:szCs w:val="24"/>
        </w:rPr>
        <w:t>grammatical structure of the source code. If any syntax errors are found, they</w:t>
      </w:r>
    </w:p>
    <w:p w14:paraId="619347AC" w14:textId="77777777" w:rsidR="00867FB1" w:rsidRPr="00867FB1" w:rsidRDefault="00867FB1" w:rsidP="00867FB1">
      <w:pPr>
        <w:tabs>
          <w:tab w:val="left" w:pos="1005"/>
        </w:tabs>
        <w:rPr>
          <w:sz w:val="28"/>
          <w:szCs w:val="24"/>
        </w:rPr>
      </w:pPr>
      <w:r w:rsidRPr="00867FB1">
        <w:rPr>
          <w:sz w:val="28"/>
          <w:szCs w:val="24"/>
        </w:rPr>
        <w:t>are reported.</w:t>
      </w:r>
    </w:p>
    <w:p w14:paraId="6A317057" w14:textId="77777777" w:rsidR="00867FB1" w:rsidRPr="00867FB1" w:rsidRDefault="00867FB1" w:rsidP="00867FB1">
      <w:pPr>
        <w:tabs>
          <w:tab w:val="left" w:pos="1005"/>
        </w:tabs>
        <w:rPr>
          <w:sz w:val="28"/>
          <w:szCs w:val="24"/>
        </w:rPr>
      </w:pPr>
      <w:r w:rsidRPr="00867FB1">
        <w:rPr>
          <w:sz w:val="28"/>
          <w:szCs w:val="24"/>
        </w:rPr>
        <w:t xml:space="preserve">• </w:t>
      </w:r>
      <w:r w:rsidRPr="00867FB1">
        <w:rPr>
          <w:b/>
          <w:bCs/>
          <w:sz w:val="28"/>
          <w:szCs w:val="24"/>
        </w:rPr>
        <w:t>Semantic Analysis:</w:t>
      </w:r>
      <w:r w:rsidRPr="00867FB1">
        <w:rPr>
          <w:sz w:val="28"/>
          <w:szCs w:val="24"/>
        </w:rPr>
        <w:t xml:space="preserve"> Beyond syntax, this phase verifies the meaning of the</w:t>
      </w:r>
    </w:p>
    <w:p w14:paraId="05AFB82A" w14:textId="77777777" w:rsidR="00867FB1" w:rsidRPr="00867FB1" w:rsidRDefault="00867FB1" w:rsidP="00867FB1">
      <w:pPr>
        <w:tabs>
          <w:tab w:val="left" w:pos="1005"/>
        </w:tabs>
        <w:rPr>
          <w:sz w:val="28"/>
          <w:szCs w:val="24"/>
        </w:rPr>
      </w:pPr>
      <w:r w:rsidRPr="00867FB1">
        <w:rPr>
          <w:sz w:val="28"/>
          <w:szCs w:val="24"/>
        </w:rPr>
        <w:t>program. It checks for semantic errors, such as type mismatches or</w:t>
      </w:r>
    </w:p>
    <w:p w14:paraId="4138CEB7" w14:textId="77777777" w:rsidR="00867FB1" w:rsidRPr="00867FB1" w:rsidRDefault="00867FB1" w:rsidP="00867FB1">
      <w:pPr>
        <w:tabs>
          <w:tab w:val="left" w:pos="1005"/>
        </w:tabs>
        <w:rPr>
          <w:sz w:val="28"/>
          <w:szCs w:val="24"/>
        </w:rPr>
      </w:pPr>
      <w:r w:rsidRPr="00867FB1">
        <w:rPr>
          <w:sz w:val="28"/>
          <w:szCs w:val="24"/>
        </w:rPr>
        <w:t>undeclared variables. Additionally, it may perform optimizations and symbol</w:t>
      </w:r>
    </w:p>
    <w:p w14:paraId="3B5F29CF" w14:textId="77777777" w:rsidR="00867FB1" w:rsidRPr="00867FB1" w:rsidRDefault="00867FB1" w:rsidP="00867FB1">
      <w:pPr>
        <w:tabs>
          <w:tab w:val="left" w:pos="1005"/>
        </w:tabs>
        <w:rPr>
          <w:sz w:val="28"/>
          <w:szCs w:val="24"/>
        </w:rPr>
      </w:pPr>
      <w:r w:rsidRPr="00867FB1">
        <w:rPr>
          <w:sz w:val="28"/>
          <w:szCs w:val="24"/>
        </w:rPr>
        <w:t>table management.</w:t>
      </w:r>
      <w:r w:rsidRPr="00867FB1">
        <w:rPr>
          <w:sz w:val="28"/>
          <w:szCs w:val="24"/>
        </w:rPr>
        <w:cr/>
      </w:r>
      <w:r w:rsidRPr="00867FB1">
        <w:t xml:space="preserve"> </w:t>
      </w:r>
      <w:r w:rsidRPr="00867FB1">
        <w:rPr>
          <w:sz w:val="28"/>
          <w:szCs w:val="24"/>
        </w:rPr>
        <w:t>Consider the following example:</w:t>
      </w:r>
    </w:p>
    <w:p w14:paraId="4CD3B02F" w14:textId="77777777" w:rsidR="00867FB1" w:rsidRPr="00F01FB5" w:rsidRDefault="00867FB1" w:rsidP="00867FB1">
      <w:pPr>
        <w:tabs>
          <w:tab w:val="left" w:pos="1005"/>
        </w:tabs>
        <w:rPr>
          <w:b/>
          <w:bCs/>
          <w:sz w:val="28"/>
          <w:szCs w:val="24"/>
        </w:rPr>
      </w:pPr>
      <w:r w:rsidRPr="00F01FB5">
        <w:rPr>
          <w:b/>
          <w:bCs/>
          <w:sz w:val="28"/>
          <w:szCs w:val="24"/>
        </w:rPr>
        <w:t>percent_profit = (profit * 100) / cost_price;</w:t>
      </w:r>
    </w:p>
    <w:p w14:paraId="701AC793" w14:textId="77777777" w:rsidR="00867FB1" w:rsidRPr="00867FB1" w:rsidRDefault="00867FB1" w:rsidP="00867FB1">
      <w:pPr>
        <w:tabs>
          <w:tab w:val="left" w:pos="1005"/>
        </w:tabs>
        <w:rPr>
          <w:sz w:val="28"/>
          <w:szCs w:val="24"/>
        </w:rPr>
      </w:pPr>
      <w:r w:rsidRPr="00867FB1">
        <w:rPr>
          <w:sz w:val="28"/>
          <w:szCs w:val="24"/>
        </w:rPr>
        <w:t xml:space="preserve">• Lexical units </w:t>
      </w:r>
      <w:proofErr w:type="gramStart"/>
      <w:r w:rsidRPr="00867FB1">
        <w:rPr>
          <w:sz w:val="28"/>
          <w:szCs w:val="24"/>
        </w:rPr>
        <w:t>identifies</w:t>
      </w:r>
      <w:proofErr w:type="gramEnd"/>
      <w:r w:rsidRPr="00867FB1">
        <w:rPr>
          <w:sz w:val="28"/>
          <w:szCs w:val="24"/>
        </w:rPr>
        <w:t xml:space="preserve"> =, * and / operators, 100 as constant, and the</w:t>
      </w:r>
    </w:p>
    <w:p w14:paraId="4E673DB3" w14:textId="77777777" w:rsidR="00867FB1" w:rsidRPr="00867FB1" w:rsidRDefault="00867FB1" w:rsidP="00867FB1">
      <w:pPr>
        <w:tabs>
          <w:tab w:val="left" w:pos="1005"/>
        </w:tabs>
        <w:rPr>
          <w:sz w:val="28"/>
          <w:szCs w:val="24"/>
        </w:rPr>
      </w:pPr>
      <w:r w:rsidRPr="00867FB1">
        <w:rPr>
          <w:sz w:val="28"/>
          <w:szCs w:val="24"/>
        </w:rPr>
        <w:t>remaining strings as identifiers.</w:t>
      </w:r>
    </w:p>
    <w:p w14:paraId="69B6DA0F" w14:textId="77777777" w:rsidR="00867FB1" w:rsidRPr="00867FB1" w:rsidRDefault="00867FB1" w:rsidP="00867FB1">
      <w:pPr>
        <w:tabs>
          <w:tab w:val="left" w:pos="1005"/>
        </w:tabs>
        <w:rPr>
          <w:sz w:val="28"/>
          <w:szCs w:val="24"/>
        </w:rPr>
      </w:pPr>
      <w:r w:rsidRPr="00867FB1">
        <w:rPr>
          <w:sz w:val="28"/>
          <w:szCs w:val="24"/>
        </w:rPr>
        <w:t>• Syntax analysis identifies the statement as an assignment statement</w:t>
      </w:r>
    </w:p>
    <w:p w14:paraId="26D87014" w14:textId="77777777" w:rsidR="00867FB1" w:rsidRPr="00867FB1" w:rsidRDefault="00867FB1" w:rsidP="00867FB1">
      <w:pPr>
        <w:tabs>
          <w:tab w:val="left" w:pos="1005"/>
        </w:tabs>
        <w:rPr>
          <w:sz w:val="28"/>
          <w:szCs w:val="24"/>
        </w:rPr>
      </w:pPr>
      <w:r w:rsidRPr="00867FB1">
        <w:rPr>
          <w:sz w:val="28"/>
          <w:szCs w:val="24"/>
        </w:rPr>
        <w:t xml:space="preserve">with percent_profit as the </w:t>
      </w:r>
      <w:proofErr w:type="gramStart"/>
      <w:r w:rsidRPr="00867FB1">
        <w:rPr>
          <w:sz w:val="28"/>
          <w:szCs w:val="24"/>
        </w:rPr>
        <w:t>left hand</w:t>
      </w:r>
      <w:proofErr w:type="gramEnd"/>
      <w:r w:rsidRPr="00867FB1">
        <w:rPr>
          <w:sz w:val="28"/>
          <w:szCs w:val="24"/>
        </w:rPr>
        <w:t xml:space="preserve"> side and (profit * 100) / cost_price as the</w:t>
      </w:r>
    </w:p>
    <w:p w14:paraId="5850880E" w14:textId="77777777" w:rsidR="00867FB1" w:rsidRPr="00867FB1" w:rsidRDefault="00867FB1" w:rsidP="00867FB1">
      <w:pPr>
        <w:tabs>
          <w:tab w:val="left" w:pos="1005"/>
        </w:tabs>
        <w:rPr>
          <w:sz w:val="28"/>
          <w:szCs w:val="24"/>
        </w:rPr>
      </w:pPr>
      <w:r w:rsidRPr="00867FB1">
        <w:rPr>
          <w:sz w:val="28"/>
          <w:szCs w:val="24"/>
        </w:rPr>
        <w:t xml:space="preserve">expression on the </w:t>
      </w:r>
      <w:proofErr w:type="gramStart"/>
      <w:r w:rsidRPr="00867FB1">
        <w:rPr>
          <w:sz w:val="28"/>
          <w:szCs w:val="24"/>
        </w:rPr>
        <w:t>right hand</w:t>
      </w:r>
      <w:proofErr w:type="gramEnd"/>
      <w:r w:rsidRPr="00867FB1">
        <w:rPr>
          <w:sz w:val="28"/>
          <w:szCs w:val="24"/>
        </w:rPr>
        <w:t xml:space="preserve"> side.</w:t>
      </w:r>
    </w:p>
    <w:p w14:paraId="2480644B" w14:textId="77777777" w:rsidR="00867FB1" w:rsidRPr="00867FB1" w:rsidRDefault="00867FB1" w:rsidP="00867FB1">
      <w:pPr>
        <w:tabs>
          <w:tab w:val="left" w:pos="1005"/>
        </w:tabs>
        <w:rPr>
          <w:sz w:val="28"/>
          <w:szCs w:val="24"/>
        </w:rPr>
      </w:pPr>
      <w:r w:rsidRPr="00867FB1">
        <w:rPr>
          <w:sz w:val="28"/>
          <w:szCs w:val="24"/>
        </w:rPr>
        <w:t>• Semantic analysis determines the meaning of the statement to be the</w:t>
      </w:r>
    </w:p>
    <w:p w14:paraId="6C94579A" w14:textId="77777777" w:rsidR="00867FB1" w:rsidRPr="00867FB1" w:rsidRDefault="00867FB1" w:rsidP="00867FB1">
      <w:pPr>
        <w:tabs>
          <w:tab w:val="left" w:pos="1005"/>
        </w:tabs>
        <w:rPr>
          <w:sz w:val="28"/>
          <w:szCs w:val="24"/>
        </w:rPr>
      </w:pPr>
      <w:r w:rsidRPr="00867FB1">
        <w:rPr>
          <w:sz w:val="28"/>
          <w:szCs w:val="24"/>
        </w:rPr>
        <w:t>assignment of profit X 100 / cost_price to percent_profit.</w:t>
      </w:r>
    </w:p>
    <w:p w14:paraId="6C97C069" w14:textId="77777777" w:rsidR="00BF5B09" w:rsidRDefault="00BF5B09" w:rsidP="00867FB1">
      <w:pPr>
        <w:tabs>
          <w:tab w:val="left" w:pos="1005"/>
        </w:tabs>
        <w:rPr>
          <w:b/>
          <w:bCs/>
          <w:sz w:val="28"/>
          <w:szCs w:val="24"/>
        </w:rPr>
      </w:pPr>
    </w:p>
    <w:p w14:paraId="11F19E4B" w14:textId="5F34185E" w:rsidR="00867FB1" w:rsidRPr="00F01FB5" w:rsidRDefault="00867FB1" w:rsidP="00867FB1">
      <w:pPr>
        <w:tabs>
          <w:tab w:val="left" w:pos="1005"/>
        </w:tabs>
        <w:rPr>
          <w:b/>
          <w:bCs/>
          <w:sz w:val="28"/>
          <w:szCs w:val="24"/>
        </w:rPr>
      </w:pPr>
      <w:r w:rsidRPr="00F01FB5">
        <w:rPr>
          <w:b/>
          <w:bCs/>
          <w:sz w:val="28"/>
          <w:szCs w:val="24"/>
        </w:rPr>
        <w:t>2. Synthesis Phase:</w:t>
      </w:r>
    </w:p>
    <w:p w14:paraId="7D5253B9" w14:textId="77777777" w:rsidR="00867FB1" w:rsidRPr="00867FB1" w:rsidRDefault="00867FB1" w:rsidP="00867FB1">
      <w:pPr>
        <w:tabs>
          <w:tab w:val="left" w:pos="1005"/>
        </w:tabs>
        <w:rPr>
          <w:sz w:val="28"/>
          <w:szCs w:val="24"/>
        </w:rPr>
      </w:pPr>
      <w:r w:rsidRPr="00867FB1">
        <w:rPr>
          <w:sz w:val="28"/>
          <w:szCs w:val="24"/>
        </w:rPr>
        <w:lastRenderedPageBreak/>
        <w:t>• After successfully analyzing the source program, the language processor</w:t>
      </w:r>
    </w:p>
    <w:p w14:paraId="5A62CE0D" w14:textId="77777777" w:rsidR="00867FB1" w:rsidRPr="00867FB1" w:rsidRDefault="00867FB1" w:rsidP="00867FB1">
      <w:pPr>
        <w:tabs>
          <w:tab w:val="left" w:pos="1005"/>
        </w:tabs>
        <w:rPr>
          <w:sz w:val="28"/>
          <w:szCs w:val="24"/>
        </w:rPr>
      </w:pPr>
      <w:r w:rsidRPr="00867FB1">
        <w:rPr>
          <w:sz w:val="28"/>
          <w:szCs w:val="24"/>
        </w:rPr>
        <w:t>proceeds to the Synthesis Phase.</w:t>
      </w:r>
    </w:p>
    <w:p w14:paraId="1B87ADA7" w14:textId="77777777" w:rsidR="00867FB1" w:rsidRPr="00867FB1" w:rsidRDefault="00867FB1" w:rsidP="00867FB1">
      <w:pPr>
        <w:tabs>
          <w:tab w:val="left" w:pos="1005"/>
        </w:tabs>
        <w:rPr>
          <w:sz w:val="28"/>
          <w:szCs w:val="24"/>
        </w:rPr>
      </w:pPr>
      <w:r w:rsidRPr="00867FB1">
        <w:rPr>
          <w:sz w:val="28"/>
          <w:szCs w:val="24"/>
        </w:rPr>
        <w:t>• In this phase, the processor generates the target code (e.g., machine code or</w:t>
      </w:r>
    </w:p>
    <w:p w14:paraId="3F1DACD8" w14:textId="77777777" w:rsidR="00F01FB5" w:rsidRDefault="00867FB1" w:rsidP="00867FB1">
      <w:pPr>
        <w:tabs>
          <w:tab w:val="left" w:pos="1005"/>
        </w:tabs>
        <w:rPr>
          <w:sz w:val="28"/>
          <w:szCs w:val="24"/>
        </w:rPr>
      </w:pPr>
      <w:r w:rsidRPr="00867FB1">
        <w:rPr>
          <w:sz w:val="28"/>
          <w:szCs w:val="24"/>
        </w:rPr>
        <w:t>intermediate code) based on the analysis performed in the previous phase.</w:t>
      </w:r>
    </w:p>
    <w:p w14:paraId="707CB7C0" w14:textId="77777777" w:rsidR="00867FB1" w:rsidRPr="00F01FB5" w:rsidRDefault="00867FB1" w:rsidP="00F01FB5">
      <w:pPr>
        <w:pStyle w:val="ListParagraph"/>
        <w:numPr>
          <w:ilvl w:val="0"/>
          <w:numId w:val="2"/>
        </w:numPr>
        <w:tabs>
          <w:tab w:val="left" w:pos="1005"/>
        </w:tabs>
        <w:rPr>
          <w:sz w:val="28"/>
          <w:szCs w:val="24"/>
        </w:rPr>
      </w:pPr>
      <w:r w:rsidRPr="00F01FB5">
        <w:rPr>
          <w:sz w:val="28"/>
          <w:szCs w:val="24"/>
        </w:rPr>
        <w:t>This phase includes tasks like code generation and code optimization.</w:t>
      </w:r>
    </w:p>
    <w:p w14:paraId="7BA2466B" w14:textId="77777777" w:rsidR="00867FB1" w:rsidRPr="00867FB1" w:rsidRDefault="00867FB1" w:rsidP="00867FB1">
      <w:pPr>
        <w:tabs>
          <w:tab w:val="left" w:pos="1005"/>
        </w:tabs>
        <w:rPr>
          <w:sz w:val="28"/>
          <w:szCs w:val="24"/>
        </w:rPr>
      </w:pPr>
      <w:r w:rsidRPr="00867FB1">
        <w:rPr>
          <w:sz w:val="28"/>
          <w:szCs w:val="24"/>
        </w:rPr>
        <w:t xml:space="preserve">• </w:t>
      </w:r>
      <w:r w:rsidR="00F01FB5">
        <w:rPr>
          <w:sz w:val="28"/>
          <w:szCs w:val="24"/>
        </w:rPr>
        <w:t>I</w:t>
      </w:r>
      <w:r w:rsidR="00F01FB5" w:rsidRPr="00F01FB5">
        <w:rPr>
          <w:b/>
          <w:bCs/>
          <w:sz w:val="28"/>
          <w:szCs w:val="24"/>
        </w:rPr>
        <w:t xml:space="preserve">ntermediate </w:t>
      </w:r>
      <w:r w:rsidRPr="00F01FB5">
        <w:rPr>
          <w:b/>
          <w:bCs/>
          <w:sz w:val="28"/>
          <w:szCs w:val="24"/>
        </w:rPr>
        <w:t>Code Generation:</w:t>
      </w:r>
      <w:r w:rsidRPr="00867FB1">
        <w:rPr>
          <w:sz w:val="28"/>
          <w:szCs w:val="24"/>
        </w:rPr>
        <w:t xml:space="preserve"> Here, the language processor translates the high-level</w:t>
      </w:r>
    </w:p>
    <w:p w14:paraId="1B7478E0" w14:textId="77777777" w:rsidR="00867FB1" w:rsidRPr="00867FB1" w:rsidRDefault="00867FB1" w:rsidP="00867FB1">
      <w:pPr>
        <w:tabs>
          <w:tab w:val="left" w:pos="1005"/>
        </w:tabs>
        <w:rPr>
          <w:sz w:val="28"/>
          <w:szCs w:val="24"/>
        </w:rPr>
      </w:pPr>
      <w:r w:rsidRPr="00867FB1">
        <w:rPr>
          <w:sz w:val="28"/>
          <w:szCs w:val="24"/>
        </w:rPr>
        <w:t>source code into low-level target code. This can involve choosing appropriate</w:t>
      </w:r>
    </w:p>
    <w:p w14:paraId="5E4DE28B" w14:textId="77777777" w:rsidR="00867FB1" w:rsidRPr="00867FB1" w:rsidRDefault="00867FB1" w:rsidP="00867FB1">
      <w:pPr>
        <w:tabs>
          <w:tab w:val="left" w:pos="1005"/>
        </w:tabs>
        <w:rPr>
          <w:sz w:val="28"/>
          <w:szCs w:val="24"/>
        </w:rPr>
      </w:pPr>
      <w:r w:rsidRPr="00867FB1">
        <w:rPr>
          <w:sz w:val="28"/>
          <w:szCs w:val="24"/>
        </w:rPr>
        <w:t>machine instructions or generating intermediate code that will be further</w:t>
      </w:r>
    </w:p>
    <w:p w14:paraId="6CF8DF09" w14:textId="77777777" w:rsidR="00867FB1" w:rsidRPr="00867FB1" w:rsidRDefault="00867FB1" w:rsidP="00867FB1">
      <w:pPr>
        <w:tabs>
          <w:tab w:val="left" w:pos="1005"/>
        </w:tabs>
        <w:rPr>
          <w:sz w:val="28"/>
          <w:szCs w:val="24"/>
        </w:rPr>
      </w:pPr>
      <w:r w:rsidRPr="00867FB1">
        <w:rPr>
          <w:sz w:val="28"/>
          <w:szCs w:val="24"/>
        </w:rPr>
        <w:t>translated or executed.</w:t>
      </w:r>
    </w:p>
    <w:p w14:paraId="229155BB" w14:textId="77777777" w:rsidR="00867FB1" w:rsidRPr="00867FB1" w:rsidRDefault="00867FB1" w:rsidP="00867FB1">
      <w:pPr>
        <w:tabs>
          <w:tab w:val="left" w:pos="1005"/>
        </w:tabs>
        <w:rPr>
          <w:sz w:val="28"/>
          <w:szCs w:val="24"/>
        </w:rPr>
      </w:pPr>
      <w:r w:rsidRPr="00F01FB5">
        <w:rPr>
          <w:b/>
          <w:bCs/>
          <w:sz w:val="28"/>
          <w:szCs w:val="24"/>
        </w:rPr>
        <w:t>• Code Optimization</w:t>
      </w:r>
      <w:r w:rsidRPr="00867FB1">
        <w:rPr>
          <w:sz w:val="28"/>
          <w:szCs w:val="24"/>
        </w:rPr>
        <w:t>: Depending on the compiler or interpreter, this optional</w:t>
      </w:r>
    </w:p>
    <w:p w14:paraId="3C92AB58" w14:textId="77777777" w:rsidR="00867FB1" w:rsidRPr="00867FB1" w:rsidRDefault="00867FB1" w:rsidP="00867FB1">
      <w:pPr>
        <w:tabs>
          <w:tab w:val="left" w:pos="1005"/>
        </w:tabs>
        <w:rPr>
          <w:sz w:val="28"/>
          <w:szCs w:val="24"/>
        </w:rPr>
      </w:pPr>
      <w:r w:rsidRPr="00867FB1">
        <w:rPr>
          <w:sz w:val="28"/>
          <w:szCs w:val="24"/>
        </w:rPr>
        <w:t>step involves improving the efficiency of the target code. It may include</w:t>
      </w:r>
    </w:p>
    <w:p w14:paraId="61C42296" w14:textId="77777777" w:rsidR="00867FB1" w:rsidRPr="00867FB1" w:rsidRDefault="00867FB1" w:rsidP="00867FB1">
      <w:pPr>
        <w:tabs>
          <w:tab w:val="left" w:pos="1005"/>
        </w:tabs>
        <w:rPr>
          <w:sz w:val="28"/>
          <w:szCs w:val="24"/>
        </w:rPr>
      </w:pPr>
      <w:r w:rsidRPr="00867FB1">
        <w:rPr>
          <w:sz w:val="28"/>
          <w:szCs w:val="24"/>
        </w:rPr>
        <w:t>optimizations like dead code elimination, loop unrolling, or register allocation.</w:t>
      </w:r>
    </w:p>
    <w:p w14:paraId="3C6FC99B" w14:textId="77777777" w:rsidR="00F01FB5" w:rsidRPr="00F01FB5" w:rsidRDefault="00867FB1" w:rsidP="00F01FB5">
      <w:pPr>
        <w:tabs>
          <w:tab w:val="left" w:pos="1005"/>
        </w:tabs>
        <w:rPr>
          <w:sz w:val="28"/>
          <w:szCs w:val="24"/>
        </w:rPr>
      </w:pPr>
      <w:r w:rsidRPr="00867FB1">
        <w:rPr>
          <w:sz w:val="28"/>
          <w:szCs w:val="24"/>
        </w:rPr>
        <w:t xml:space="preserve">• </w:t>
      </w:r>
      <w:r w:rsidR="00F01FB5" w:rsidRPr="00F01FB5">
        <w:rPr>
          <w:b/>
          <w:bCs/>
          <w:sz w:val="28"/>
          <w:szCs w:val="24"/>
        </w:rPr>
        <w:t>Code Generation:</w:t>
      </w:r>
      <w:r w:rsidR="00F01FB5" w:rsidRPr="00F01FB5">
        <w:rPr>
          <w:sz w:val="28"/>
          <w:szCs w:val="24"/>
        </w:rPr>
        <w:t xml:space="preserve"> The final phase of a compiler is code generation. This phase takes the optimized intermediate code and generates the actual machine code that can be executed by the target hardware.</w:t>
      </w:r>
    </w:p>
    <w:bookmarkEnd w:id="0"/>
    <w:p w14:paraId="2796157A" w14:textId="77777777" w:rsidR="00F01FB5" w:rsidRDefault="00F01FB5" w:rsidP="00867FB1">
      <w:pPr>
        <w:tabs>
          <w:tab w:val="left" w:pos="1005"/>
        </w:tabs>
        <w:rPr>
          <w:sz w:val="28"/>
          <w:szCs w:val="24"/>
        </w:rPr>
      </w:pPr>
    </w:p>
    <w:p w14:paraId="43C2BED0" w14:textId="77777777" w:rsidR="00F01FB5" w:rsidRPr="00F01FB5" w:rsidRDefault="00F01FB5" w:rsidP="00F01FB5">
      <w:pPr>
        <w:rPr>
          <w:sz w:val="28"/>
          <w:szCs w:val="24"/>
        </w:rPr>
      </w:pPr>
    </w:p>
    <w:p w14:paraId="211F1512" w14:textId="77777777" w:rsidR="00F01FB5" w:rsidRPr="00F01FB5" w:rsidRDefault="00F01FB5" w:rsidP="00F01FB5">
      <w:pPr>
        <w:rPr>
          <w:sz w:val="28"/>
          <w:szCs w:val="24"/>
        </w:rPr>
      </w:pPr>
    </w:p>
    <w:p w14:paraId="40780F68" w14:textId="77777777" w:rsidR="00F01FB5" w:rsidRPr="00F01FB5" w:rsidRDefault="00F01FB5" w:rsidP="00F01FB5">
      <w:pPr>
        <w:rPr>
          <w:sz w:val="28"/>
          <w:szCs w:val="24"/>
        </w:rPr>
      </w:pPr>
    </w:p>
    <w:p w14:paraId="58F3E7A4" w14:textId="77777777" w:rsidR="00F01FB5" w:rsidRPr="00F01FB5" w:rsidRDefault="00F01FB5" w:rsidP="00F01FB5">
      <w:pPr>
        <w:rPr>
          <w:sz w:val="28"/>
          <w:szCs w:val="24"/>
        </w:rPr>
      </w:pPr>
    </w:p>
    <w:p w14:paraId="200A56C5" w14:textId="77777777" w:rsidR="00F01FB5" w:rsidRPr="00F01FB5" w:rsidRDefault="00F01FB5" w:rsidP="00F01FB5">
      <w:pPr>
        <w:rPr>
          <w:sz w:val="28"/>
          <w:szCs w:val="24"/>
        </w:rPr>
      </w:pPr>
    </w:p>
    <w:p w14:paraId="47AF9563" w14:textId="77777777" w:rsidR="00F01FB5" w:rsidRPr="00F01FB5" w:rsidRDefault="00F01FB5" w:rsidP="00F01FB5">
      <w:pPr>
        <w:rPr>
          <w:sz w:val="28"/>
          <w:szCs w:val="24"/>
        </w:rPr>
      </w:pPr>
    </w:p>
    <w:p w14:paraId="3602DE4B" w14:textId="77777777" w:rsidR="00F01FB5" w:rsidRPr="00F01FB5" w:rsidRDefault="00F01FB5" w:rsidP="00F01FB5">
      <w:pPr>
        <w:rPr>
          <w:sz w:val="28"/>
          <w:szCs w:val="24"/>
        </w:rPr>
      </w:pPr>
    </w:p>
    <w:p w14:paraId="2716A93B" w14:textId="77777777" w:rsidR="00F01FB5" w:rsidRPr="00F01FB5" w:rsidRDefault="00F01FB5" w:rsidP="00F01FB5">
      <w:pPr>
        <w:rPr>
          <w:sz w:val="28"/>
          <w:szCs w:val="24"/>
        </w:rPr>
      </w:pPr>
    </w:p>
    <w:p w14:paraId="2B6708F0" w14:textId="77777777" w:rsidR="00F01FB5" w:rsidRPr="00F01FB5" w:rsidRDefault="00F01FB5" w:rsidP="00F01FB5">
      <w:pPr>
        <w:rPr>
          <w:sz w:val="28"/>
          <w:szCs w:val="24"/>
        </w:rPr>
      </w:pPr>
    </w:p>
    <w:p w14:paraId="615E5ED5" w14:textId="3218361C" w:rsidR="00F01FB5" w:rsidRDefault="00BF5B09" w:rsidP="00F62DDA">
      <w:pPr>
        <w:tabs>
          <w:tab w:val="left" w:pos="1240"/>
        </w:tabs>
        <w:rPr>
          <w:b/>
          <w:bCs/>
          <w:sz w:val="28"/>
          <w:szCs w:val="24"/>
        </w:rPr>
      </w:pPr>
      <w:r w:rsidRPr="00BF5B09">
        <w:rPr>
          <w:b/>
          <w:bCs/>
          <w:color w:val="FF0000"/>
          <w:sz w:val="28"/>
          <w:szCs w:val="24"/>
        </w:rPr>
        <w:lastRenderedPageBreak/>
        <w:t>Explain different following tools for which compiler technology is used to create</w:t>
      </w:r>
      <w:r w:rsidRPr="00BF5B09">
        <w:rPr>
          <w:b/>
          <w:bCs/>
          <w:sz w:val="28"/>
          <w:szCs w:val="24"/>
        </w:rPr>
        <w:t>:</w:t>
      </w:r>
    </w:p>
    <w:p w14:paraId="3B9A7354" w14:textId="16976447" w:rsidR="00BF5B09" w:rsidRPr="00BF5B09" w:rsidRDefault="00BF5B09" w:rsidP="00BF5B09">
      <w:pPr>
        <w:tabs>
          <w:tab w:val="left" w:pos="1240"/>
        </w:tabs>
        <w:rPr>
          <w:b/>
          <w:bCs/>
          <w:sz w:val="28"/>
          <w:szCs w:val="24"/>
        </w:rPr>
      </w:pPr>
      <w:r w:rsidRPr="00BF5B09">
        <w:rPr>
          <w:b/>
          <w:bCs/>
          <w:sz w:val="28"/>
          <w:szCs w:val="24"/>
        </w:rPr>
        <w:t xml:space="preserve">Structure </w:t>
      </w:r>
      <w:proofErr w:type="gramStart"/>
      <w:r w:rsidRPr="00BF5B09">
        <w:rPr>
          <w:b/>
          <w:bCs/>
          <w:sz w:val="28"/>
          <w:szCs w:val="24"/>
        </w:rPr>
        <w:t>editors</w:t>
      </w:r>
      <w:r w:rsidRPr="00BF5B09">
        <w:rPr>
          <w:b/>
          <w:bCs/>
          <w:sz w:val="28"/>
          <w:szCs w:val="24"/>
        </w:rPr>
        <w:t xml:space="preserve"> :</w:t>
      </w:r>
      <w:proofErr w:type="gramEnd"/>
    </w:p>
    <w:p w14:paraId="24EF02B8" w14:textId="0F8C9ED3" w:rsidR="00BF5B09" w:rsidRDefault="00C21E2F" w:rsidP="00BF5B09">
      <w:pPr>
        <w:pStyle w:val="ListParagraph"/>
        <w:numPr>
          <w:ilvl w:val="0"/>
          <w:numId w:val="5"/>
        </w:numPr>
        <w:tabs>
          <w:tab w:val="left" w:pos="1240"/>
        </w:tabs>
        <w:rPr>
          <w:sz w:val="28"/>
          <w:szCs w:val="24"/>
        </w:rPr>
      </w:pPr>
      <w:r w:rsidRPr="00C21E2F">
        <w:rPr>
          <w:sz w:val="28"/>
          <w:szCs w:val="24"/>
        </w:rPr>
        <w:t>A structure editor takes as input a sequence of commands to build a source program</w:t>
      </w:r>
      <w:r>
        <w:rPr>
          <w:sz w:val="28"/>
          <w:szCs w:val="24"/>
        </w:rPr>
        <w:t>.</w:t>
      </w:r>
    </w:p>
    <w:p w14:paraId="758565BF" w14:textId="3240A7EE" w:rsidR="00C21E2F" w:rsidRDefault="00C21E2F" w:rsidP="00BF5B09">
      <w:pPr>
        <w:pStyle w:val="ListParagraph"/>
        <w:numPr>
          <w:ilvl w:val="0"/>
          <w:numId w:val="5"/>
        </w:numPr>
        <w:tabs>
          <w:tab w:val="left" w:pos="1240"/>
        </w:tabs>
        <w:rPr>
          <w:sz w:val="28"/>
          <w:szCs w:val="24"/>
        </w:rPr>
      </w:pPr>
      <w:r w:rsidRPr="00C21E2F">
        <w:rPr>
          <w:sz w:val="28"/>
          <w:szCs w:val="24"/>
        </w:rPr>
        <w:t>The structure editor not only performs the text creation and modification functions of an ordinary text editor, but it also analyzes the program text, putting an appropriate hierarchical structure on the source program.</w:t>
      </w:r>
    </w:p>
    <w:p w14:paraId="5B175146" w14:textId="2E068F1D" w:rsidR="00C21E2F" w:rsidRDefault="00C21E2F" w:rsidP="00BF5B09">
      <w:pPr>
        <w:pStyle w:val="ListParagraph"/>
        <w:numPr>
          <w:ilvl w:val="0"/>
          <w:numId w:val="5"/>
        </w:numPr>
        <w:tabs>
          <w:tab w:val="left" w:pos="1240"/>
        </w:tabs>
        <w:rPr>
          <w:sz w:val="28"/>
          <w:szCs w:val="24"/>
        </w:rPr>
      </w:pPr>
      <w:r w:rsidRPr="00C21E2F">
        <w:rPr>
          <w:sz w:val="28"/>
          <w:szCs w:val="24"/>
        </w:rPr>
        <w:t>structure editors operate at a higher level of abstraction, understanding the syntax and semantics of the programming language being used.</w:t>
      </w:r>
    </w:p>
    <w:p w14:paraId="5C75B207" w14:textId="6B7F2445" w:rsidR="00C21E2F" w:rsidRDefault="00C21E2F" w:rsidP="00BF5B09">
      <w:pPr>
        <w:pStyle w:val="ListParagraph"/>
        <w:numPr>
          <w:ilvl w:val="0"/>
          <w:numId w:val="5"/>
        </w:numPr>
        <w:tabs>
          <w:tab w:val="left" w:pos="1240"/>
        </w:tabs>
        <w:rPr>
          <w:sz w:val="28"/>
          <w:szCs w:val="24"/>
        </w:rPr>
      </w:pPr>
      <w:r w:rsidRPr="00C21E2F">
        <w:rPr>
          <w:sz w:val="28"/>
          <w:szCs w:val="24"/>
        </w:rPr>
        <w:t>Thus, the structure editor can perform additional tasks that are useful in the preparation of programs.</w:t>
      </w:r>
    </w:p>
    <w:p w14:paraId="4F05F97C" w14:textId="5D8BADEF" w:rsidR="00C21E2F" w:rsidRPr="00C21E2F" w:rsidRDefault="00C21E2F" w:rsidP="00C21E2F">
      <w:pPr>
        <w:tabs>
          <w:tab w:val="left" w:pos="1240"/>
        </w:tabs>
        <w:rPr>
          <w:b/>
          <w:bCs/>
          <w:sz w:val="28"/>
          <w:szCs w:val="24"/>
        </w:rPr>
      </w:pPr>
      <w:r w:rsidRPr="00C21E2F">
        <w:rPr>
          <w:b/>
          <w:bCs/>
          <w:sz w:val="28"/>
          <w:szCs w:val="24"/>
        </w:rPr>
        <w:t xml:space="preserve">Pretty </w:t>
      </w:r>
      <w:proofErr w:type="gramStart"/>
      <w:r w:rsidRPr="00C21E2F">
        <w:rPr>
          <w:b/>
          <w:bCs/>
          <w:sz w:val="28"/>
          <w:szCs w:val="24"/>
        </w:rPr>
        <w:t>Printers</w:t>
      </w:r>
      <w:r w:rsidRPr="00C21E2F">
        <w:rPr>
          <w:b/>
          <w:bCs/>
          <w:sz w:val="28"/>
          <w:szCs w:val="24"/>
        </w:rPr>
        <w:t xml:space="preserve"> :</w:t>
      </w:r>
      <w:proofErr w:type="gramEnd"/>
    </w:p>
    <w:p w14:paraId="58D009CD" w14:textId="1C59F2D8" w:rsidR="00C21E2F" w:rsidRDefault="007059F4" w:rsidP="00C21E2F">
      <w:pPr>
        <w:pStyle w:val="ListParagraph"/>
        <w:numPr>
          <w:ilvl w:val="0"/>
          <w:numId w:val="6"/>
        </w:numPr>
        <w:tabs>
          <w:tab w:val="left" w:pos="1240"/>
        </w:tabs>
        <w:rPr>
          <w:sz w:val="28"/>
          <w:szCs w:val="24"/>
        </w:rPr>
      </w:pPr>
      <w:r w:rsidRPr="007059F4">
        <w:rPr>
          <w:sz w:val="28"/>
          <w:szCs w:val="24"/>
        </w:rPr>
        <w:t>A pretty printer is a software tool used to format source code in a visually appealing and structured manner.</w:t>
      </w:r>
    </w:p>
    <w:p w14:paraId="29EBA083" w14:textId="0274FDF1" w:rsidR="007059F4" w:rsidRDefault="007059F4" w:rsidP="00C21E2F">
      <w:pPr>
        <w:pStyle w:val="ListParagraph"/>
        <w:numPr>
          <w:ilvl w:val="0"/>
          <w:numId w:val="6"/>
        </w:numPr>
        <w:tabs>
          <w:tab w:val="left" w:pos="1240"/>
        </w:tabs>
        <w:rPr>
          <w:sz w:val="28"/>
          <w:szCs w:val="24"/>
        </w:rPr>
      </w:pPr>
      <w:r w:rsidRPr="007059F4">
        <w:rPr>
          <w:sz w:val="28"/>
          <w:szCs w:val="24"/>
        </w:rPr>
        <w:t>Its primary purpose is to improve code readability by presenting it in a clear and organized layout.</w:t>
      </w:r>
    </w:p>
    <w:p w14:paraId="7204BCB8" w14:textId="265BB8C2" w:rsidR="007059F4" w:rsidRDefault="007059F4" w:rsidP="00C21E2F">
      <w:pPr>
        <w:pStyle w:val="ListParagraph"/>
        <w:numPr>
          <w:ilvl w:val="0"/>
          <w:numId w:val="6"/>
        </w:numPr>
        <w:tabs>
          <w:tab w:val="left" w:pos="1240"/>
        </w:tabs>
        <w:rPr>
          <w:sz w:val="28"/>
          <w:szCs w:val="24"/>
        </w:rPr>
      </w:pPr>
      <w:r w:rsidRPr="007059F4">
        <w:rPr>
          <w:sz w:val="28"/>
          <w:szCs w:val="24"/>
        </w:rPr>
        <w:t>Pretty printers analyze the syntax and structure of the program code and then output it with consistent indentation, spacing, and formatting conventions.</w:t>
      </w:r>
    </w:p>
    <w:p w14:paraId="7B3CE40F" w14:textId="185E047D" w:rsidR="007059F4" w:rsidRDefault="007059F4" w:rsidP="00C21E2F">
      <w:pPr>
        <w:pStyle w:val="ListParagraph"/>
        <w:numPr>
          <w:ilvl w:val="0"/>
          <w:numId w:val="6"/>
        </w:numPr>
        <w:tabs>
          <w:tab w:val="left" w:pos="1240"/>
        </w:tabs>
        <w:rPr>
          <w:sz w:val="28"/>
          <w:szCs w:val="24"/>
        </w:rPr>
      </w:pPr>
      <w:r w:rsidRPr="007059F4">
        <w:rPr>
          <w:sz w:val="28"/>
          <w:szCs w:val="24"/>
        </w:rPr>
        <w:t>The goal is to make the code easier to understand and maintain by highlighting its structure and logical flow.</w:t>
      </w:r>
    </w:p>
    <w:p w14:paraId="372F4DC8" w14:textId="5068196A" w:rsidR="007059F4" w:rsidRDefault="007059F4" w:rsidP="007059F4">
      <w:pPr>
        <w:tabs>
          <w:tab w:val="left" w:pos="1240"/>
        </w:tabs>
        <w:rPr>
          <w:b/>
          <w:bCs/>
          <w:sz w:val="28"/>
          <w:szCs w:val="24"/>
        </w:rPr>
      </w:pPr>
      <w:r w:rsidRPr="007059F4">
        <w:rPr>
          <w:b/>
          <w:bCs/>
          <w:sz w:val="28"/>
          <w:szCs w:val="24"/>
        </w:rPr>
        <w:t xml:space="preserve">Static </w:t>
      </w:r>
      <w:proofErr w:type="gramStart"/>
      <w:r w:rsidRPr="007059F4">
        <w:rPr>
          <w:b/>
          <w:bCs/>
          <w:sz w:val="28"/>
          <w:szCs w:val="24"/>
        </w:rPr>
        <w:t>Checkers</w:t>
      </w:r>
      <w:r>
        <w:rPr>
          <w:b/>
          <w:bCs/>
          <w:sz w:val="28"/>
          <w:szCs w:val="24"/>
        </w:rPr>
        <w:t xml:space="preserve"> :</w:t>
      </w:r>
      <w:proofErr w:type="gramEnd"/>
    </w:p>
    <w:p w14:paraId="5ADCBDED" w14:textId="765C72EF" w:rsidR="007059F4" w:rsidRDefault="007059F4" w:rsidP="007059F4">
      <w:pPr>
        <w:pStyle w:val="ListParagraph"/>
        <w:numPr>
          <w:ilvl w:val="0"/>
          <w:numId w:val="8"/>
        </w:numPr>
        <w:tabs>
          <w:tab w:val="left" w:pos="1240"/>
        </w:tabs>
        <w:rPr>
          <w:sz w:val="28"/>
          <w:szCs w:val="24"/>
        </w:rPr>
      </w:pPr>
      <w:r w:rsidRPr="007059F4">
        <w:rPr>
          <w:sz w:val="28"/>
          <w:szCs w:val="24"/>
        </w:rPr>
        <w:t>A static checker, also known as a static analysis tool or static code analyzer, is a software tool used in software development to analyze source code without executing it.</w:t>
      </w:r>
    </w:p>
    <w:p w14:paraId="6964D2D1" w14:textId="5DE06298" w:rsidR="007059F4" w:rsidRDefault="007059F4" w:rsidP="007059F4">
      <w:pPr>
        <w:pStyle w:val="ListParagraph"/>
        <w:numPr>
          <w:ilvl w:val="0"/>
          <w:numId w:val="8"/>
        </w:numPr>
        <w:tabs>
          <w:tab w:val="left" w:pos="1240"/>
        </w:tabs>
        <w:rPr>
          <w:sz w:val="28"/>
          <w:szCs w:val="24"/>
        </w:rPr>
      </w:pPr>
      <w:r w:rsidRPr="007059F4">
        <w:rPr>
          <w:sz w:val="28"/>
          <w:szCs w:val="24"/>
        </w:rPr>
        <w:t>The primary goal of a static checker is to identify potential bugs, security vulnerabilities, coding errors, and adherence to coding standards by examining the code's structure, syntax, and semantics.</w:t>
      </w:r>
    </w:p>
    <w:p w14:paraId="3B5A869A" w14:textId="1C5105EE" w:rsidR="000F2818" w:rsidRDefault="000F2818" w:rsidP="007059F4">
      <w:pPr>
        <w:pStyle w:val="ListParagraph"/>
        <w:numPr>
          <w:ilvl w:val="0"/>
          <w:numId w:val="8"/>
        </w:numPr>
        <w:tabs>
          <w:tab w:val="left" w:pos="1240"/>
        </w:tabs>
        <w:rPr>
          <w:sz w:val="28"/>
          <w:szCs w:val="24"/>
        </w:rPr>
      </w:pPr>
      <w:r w:rsidRPr="000F2818">
        <w:rPr>
          <w:sz w:val="28"/>
          <w:szCs w:val="24"/>
        </w:rPr>
        <w:t>They identify security vulnerabilities in the code, such as injection attacks</w:t>
      </w:r>
      <w:r>
        <w:rPr>
          <w:sz w:val="28"/>
          <w:szCs w:val="24"/>
        </w:rPr>
        <w:t xml:space="preserve">, </w:t>
      </w:r>
      <w:r w:rsidRPr="000F2818">
        <w:rPr>
          <w:sz w:val="28"/>
          <w:szCs w:val="24"/>
        </w:rPr>
        <w:t>insecure cryptographic implementations.</w:t>
      </w:r>
    </w:p>
    <w:p w14:paraId="3D5095E8" w14:textId="1FC81710" w:rsidR="007059F4" w:rsidRDefault="007059F4" w:rsidP="007059F4">
      <w:pPr>
        <w:pStyle w:val="ListParagraph"/>
        <w:numPr>
          <w:ilvl w:val="0"/>
          <w:numId w:val="8"/>
        </w:numPr>
        <w:tabs>
          <w:tab w:val="left" w:pos="1240"/>
        </w:tabs>
        <w:rPr>
          <w:sz w:val="28"/>
          <w:szCs w:val="24"/>
        </w:rPr>
      </w:pPr>
      <w:r w:rsidRPr="007059F4">
        <w:rPr>
          <w:sz w:val="28"/>
          <w:szCs w:val="24"/>
        </w:rPr>
        <w:t>Unlike dynamic analysis tools that require executing the program, static checkers operate solely on the source code level.</w:t>
      </w:r>
    </w:p>
    <w:p w14:paraId="66D5311C" w14:textId="77777777" w:rsidR="007059F4" w:rsidRDefault="007059F4" w:rsidP="000F2818">
      <w:pPr>
        <w:tabs>
          <w:tab w:val="left" w:pos="1240"/>
        </w:tabs>
        <w:ind w:left="90"/>
        <w:rPr>
          <w:sz w:val="28"/>
          <w:szCs w:val="24"/>
        </w:rPr>
      </w:pPr>
    </w:p>
    <w:p w14:paraId="17C56957" w14:textId="7B0E5105" w:rsidR="000F2818" w:rsidRDefault="000F2818" w:rsidP="000F2818">
      <w:pPr>
        <w:tabs>
          <w:tab w:val="left" w:pos="1240"/>
        </w:tabs>
        <w:ind w:left="90"/>
        <w:rPr>
          <w:b/>
          <w:bCs/>
          <w:sz w:val="28"/>
          <w:szCs w:val="24"/>
        </w:rPr>
      </w:pPr>
      <w:r w:rsidRPr="000F2818">
        <w:rPr>
          <w:b/>
          <w:bCs/>
          <w:sz w:val="28"/>
          <w:szCs w:val="24"/>
        </w:rPr>
        <w:lastRenderedPageBreak/>
        <w:t>Interpreters</w:t>
      </w:r>
      <w:r>
        <w:rPr>
          <w:b/>
          <w:bCs/>
          <w:sz w:val="28"/>
          <w:szCs w:val="24"/>
        </w:rPr>
        <w:t>:</w:t>
      </w:r>
    </w:p>
    <w:p w14:paraId="1A6E555B" w14:textId="5356CBC2" w:rsidR="000F2818" w:rsidRDefault="000F2818" w:rsidP="000F2818">
      <w:pPr>
        <w:pStyle w:val="ListParagraph"/>
        <w:numPr>
          <w:ilvl w:val="0"/>
          <w:numId w:val="9"/>
        </w:numPr>
        <w:tabs>
          <w:tab w:val="left" w:pos="1240"/>
        </w:tabs>
        <w:rPr>
          <w:b/>
          <w:bCs/>
          <w:sz w:val="28"/>
          <w:szCs w:val="24"/>
        </w:rPr>
      </w:pPr>
      <w:r w:rsidRPr="000F2818">
        <w:rPr>
          <w:sz w:val="28"/>
          <w:szCs w:val="24"/>
        </w:rPr>
        <w:t>The software by which the conversion of the high-level instructions is performed line-by-line to machine-level language, other than compiler and assembler, is known as INTERPRETER</w:t>
      </w:r>
      <w:r w:rsidRPr="000F2818">
        <w:rPr>
          <w:b/>
          <w:bCs/>
          <w:sz w:val="28"/>
          <w:szCs w:val="24"/>
        </w:rPr>
        <w:t>. </w:t>
      </w:r>
    </w:p>
    <w:p w14:paraId="2F02B612" w14:textId="2DB3B9AE" w:rsidR="000F2818" w:rsidRDefault="000F2818" w:rsidP="000F2818">
      <w:pPr>
        <w:pStyle w:val="ListParagraph"/>
        <w:numPr>
          <w:ilvl w:val="0"/>
          <w:numId w:val="9"/>
        </w:numPr>
        <w:tabs>
          <w:tab w:val="left" w:pos="1240"/>
        </w:tabs>
        <w:rPr>
          <w:sz w:val="28"/>
          <w:szCs w:val="24"/>
        </w:rPr>
      </w:pPr>
      <w:r w:rsidRPr="000F2818">
        <w:rPr>
          <w:sz w:val="28"/>
          <w:szCs w:val="24"/>
        </w:rPr>
        <w:t>The interpreter in the compiler checks the source code line-by-line and if an error is found on any line, it stops the execution until the error is resolved.</w:t>
      </w:r>
    </w:p>
    <w:p w14:paraId="386ACA1E" w14:textId="0596F303" w:rsidR="000F2818" w:rsidRDefault="000F2818" w:rsidP="000F2818">
      <w:pPr>
        <w:pStyle w:val="ListParagraph"/>
        <w:numPr>
          <w:ilvl w:val="0"/>
          <w:numId w:val="9"/>
        </w:numPr>
        <w:tabs>
          <w:tab w:val="left" w:pos="1240"/>
        </w:tabs>
        <w:rPr>
          <w:sz w:val="28"/>
          <w:szCs w:val="24"/>
        </w:rPr>
      </w:pPr>
      <w:r w:rsidRPr="000F2818">
        <w:rPr>
          <w:sz w:val="28"/>
          <w:szCs w:val="24"/>
        </w:rPr>
        <w:t>Error correction is quite easy for the interpreter as the interpreter provides a line-by-line error.  But the program takes more time to complete the execution successfully. </w:t>
      </w:r>
    </w:p>
    <w:p w14:paraId="27934699" w14:textId="77777777" w:rsidR="000F2818" w:rsidRDefault="000F2818" w:rsidP="000F2818">
      <w:pPr>
        <w:pStyle w:val="ListParagraph"/>
        <w:tabs>
          <w:tab w:val="left" w:pos="1240"/>
        </w:tabs>
        <w:ind w:left="360"/>
        <w:jc w:val="center"/>
        <w:rPr>
          <w:b/>
          <w:bCs/>
          <w:sz w:val="28"/>
          <w:szCs w:val="24"/>
        </w:rPr>
      </w:pPr>
      <w:r w:rsidRPr="000F2818">
        <w:rPr>
          <w:sz w:val="28"/>
          <w:szCs w:val="24"/>
        </w:rPr>
        <w:drawing>
          <wp:inline distT="0" distB="0" distL="0" distR="0" wp14:anchorId="1FA494B6" wp14:editId="47CB6B36">
            <wp:extent cx="3634740" cy="920385"/>
            <wp:effectExtent l="0" t="0" r="3810" b="0"/>
            <wp:docPr id="1434802779" name="Picture 2" descr="Interpr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1304" cy="924579"/>
                    </a:xfrm>
                    <a:prstGeom prst="rect">
                      <a:avLst/>
                    </a:prstGeom>
                    <a:noFill/>
                    <a:ln>
                      <a:noFill/>
                    </a:ln>
                  </pic:spPr>
                </pic:pic>
              </a:graphicData>
            </a:graphic>
          </wp:inline>
        </w:drawing>
      </w:r>
    </w:p>
    <w:p w14:paraId="445B13E0" w14:textId="1CAD669C" w:rsidR="00BF5B09" w:rsidRDefault="000F2818" w:rsidP="000F2818">
      <w:pPr>
        <w:tabs>
          <w:tab w:val="left" w:pos="1240"/>
        </w:tabs>
        <w:rPr>
          <w:b/>
          <w:bCs/>
          <w:sz w:val="28"/>
          <w:szCs w:val="24"/>
        </w:rPr>
      </w:pPr>
      <w:r w:rsidRPr="000F2818">
        <w:rPr>
          <w:b/>
          <w:bCs/>
          <w:sz w:val="28"/>
          <w:szCs w:val="24"/>
        </w:rPr>
        <w:t xml:space="preserve">Silicon </w:t>
      </w:r>
      <w:proofErr w:type="gramStart"/>
      <w:r w:rsidRPr="000F2818">
        <w:rPr>
          <w:b/>
          <w:bCs/>
          <w:sz w:val="28"/>
          <w:szCs w:val="24"/>
        </w:rPr>
        <w:t>Compilers</w:t>
      </w:r>
      <w:r>
        <w:rPr>
          <w:b/>
          <w:bCs/>
          <w:sz w:val="28"/>
          <w:szCs w:val="24"/>
        </w:rPr>
        <w:t xml:space="preserve"> :</w:t>
      </w:r>
      <w:proofErr w:type="gramEnd"/>
    </w:p>
    <w:p w14:paraId="777B9C3D" w14:textId="79D24084" w:rsidR="000F2818" w:rsidRDefault="000F2818" w:rsidP="000F2818">
      <w:pPr>
        <w:pStyle w:val="ListParagraph"/>
        <w:numPr>
          <w:ilvl w:val="0"/>
          <w:numId w:val="10"/>
        </w:numPr>
        <w:tabs>
          <w:tab w:val="left" w:pos="1240"/>
        </w:tabs>
        <w:rPr>
          <w:sz w:val="28"/>
          <w:szCs w:val="24"/>
        </w:rPr>
      </w:pPr>
      <w:r w:rsidRPr="000F2818">
        <w:rPr>
          <w:sz w:val="28"/>
          <w:szCs w:val="24"/>
        </w:rPr>
        <w:t>A silicon compiler is a type of electronic design automation (EDA) software tool used in the field of integrated circuit (IC) design.</w:t>
      </w:r>
    </w:p>
    <w:p w14:paraId="2D9CB207" w14:textId="59B84DBA" w:rsidR="000F2818" w:rsidRDefault="000F2818" w:rsidP="000F2818">
      <w:pPr>
        <w:pStyle w:val="ListParagraph"/>
        <w:numPr>
          <w:ilvl w:val="0"/>
          <w:numId w:val="10"/>
        </w:numPr>
        <w:tabs>
          <w:tab w:val="left" w:pos="1240"/>
        </w:tabs>
        <w:rPr>
          <w:sz w:val="28"/>
          <w:szCs w:val="24"/>
        </w:rPr>
      </w:pPr>
      <w:r w:rsidRPr="000F2818">
        <w:rPr>
          <w:sz w:val="28"/>
          <w:szCs w:val="24"/>
        </w:rPr>
        <w:t>Silicon compilers are a specialized subset within the field of compiler construction, focusing specifically on the synthesis and optimization of digital circuits for implementation on silicon chips.</w:t>
      </w:r>
    </w:p>
    <w:p w14:paraId="7BBCE2DD" w14:textId="23E00473" w:rsidR="000F2818" w:rsidRDefault="000F2818" w:rsidP="000F2818">
      <w:pPr>
        <w:pStyle w:val="ListParagraph"/>
        <w:numPr>
          <w:ilvl w:val="0"/>
          <w:numId w:val="10"/>
        </w:numPr>
        <w:tabs>
          <w:tab w:val="left" w:pos="1240"/>
        </w:tabs>
        <w:rPr>
          <w:sz w:val="28"/>
          <w:szCs w:val="24"/>
        </w:rPr>
      </w:pPr>
      <w:r w:rsidRPr="000F2818">
        <w:rPr>
          <w:sz w:val="28"/>
          <w:szCs w:val="24"/>
        </w:rPr>
        <w:t>Silicon compilers perform various transformations and optimizations on the high-level hardware descriptions to improve the resulting circuit's performance</w:t>
      </w:r>
      <w:r>
        <w:rPr>
          <w:sz w:val="28"/>
          <w:szCs w:val="24"/>
        </w:rPr>
        <w:t>.</w:t>
      </w:r>
    </w:p>
    <w:p w14:paraId="71C8B4F4" w14:textId="14A21B24" w:rsidR="000F2818" w:rsidRPr="000F2818" w:rsidRDefault="000F2818" w:rsidP="000F2818">
      <w:pPr>
        <w:pStyle w:val="ListParagraph"/>
        <w:numPr>
          <w:ilvl w:val="0"/>
          <w:numId w:val="10"/>
        </w:numPr>
        <w:tabs>
          <w:tab w:val="left" w:pos="1240"/>
        </w:tabs>
        <w:rPr>
          <w:sz w:val="28"/>
          <w:szCs w:val="24"/>
        </w:rPr>
      </w:pPr>
      <w:r w:rsidRPr="000F2818">
        <w:rPr>
          <w:sz w:val="28"/>
          <w:szCs w:val="24"/>
        </w:rPr>
        <w:t>Silicon compilers may offer customization and extensibility features</w:t>
      </w:r>
      <w:r>
        <w:rPr>
          <w:sz w:val="28"/>
          <w:szCs w:val="24"/>
        </w:rPr>
        <w:t>.</w:t>
      </w:r>
    </w:p>
    <w:p w14:paraId="54B5C0D7" w14:textId="77777777" w:rsidR="00BF5B09" w:rsidRPr="00BF5B09" w:rsidRDefault="00BF5B09" w:rsidP="00BF5B09">
      <w:pPr>
        <w:tabs>
          <w:tab w:val="left" w:pos="1240"/>
        </w:tabs>
        <w:rPr>
          <w:b/>
          <w:bCs/>
          <w:sz w:val="28"/>
          <w:szCs w:val="24"/>
        </w:rPr>
      </w:pPr>
    </w:p>
    <w:p w14:paraId="222C3FC6" w14:textId="77777777" w:rsidR="00BF5B09" w:rsidRPr="00BF5B09" w:rsidRDefault="00BF5B09" w:rsidP="00BF5B09">
      <w:pPr>
        <w:tabs>
          <w:tab w:val="left" w:pos="1240"/>
        </w:tabs>
        <w:ind w:left="360"/>
        <w:rPr>
          <w:b/>
          <w:bCs/>
          <w:sz w:val="28"/>
          <w:szCs w:val="24"/>
        </w:rPr>
      </w:pPr>
    </w:p>
    <w:p w14:paraId="0B6FEBDD" w14:textId="77777777" w:rsidR="00BF5B09" w:rsidRDefault="00BF5B09" w:rsidP="00F62DDA">
      <w:pPr>
        <w:tabs>
          <w:tab w:val="left" w:pos="1240"/>
        </w:tabs>
        <w:rPr>
          <w:b/>
          <w:bCs/>
          <w:sz w:val="28"/>
          <w:szCs w:val="24"/>
        </w:rPr>
      </w:pPr>
    </w:p>
    <w:p w14:paraId="097AFB32" w14:textId="77777777" w:rsidR="00401CA4" w:rsidRPr="00401CA4" w:rsidRDefault="00401CA4" w:rsidP="00401CA4">
      <w:pPr>
        <w:rPr>
          <w:sz w:val="28"/>
          <w:szCs w:val="24"/>
        </w:rPr>
      </w:pPr>
    </w:p>
    <w:p w14:paraId="73403E01" w14:textId="77777777" w:rsidR="00401CA4" w:rsidRPr="00401CA4" w:rsidRDefault="00401CA4" w:rsidP="00401CA4">
      <w:pPr>
        <w:rPr>
          <w:sz w:val="28"/>
          <w:szCs w:val="24"/>
        </w:rPr>
      </w:pPr>
    </w:p>
    <w:p w14:paraId="0F9BCA3D" w14:textId="77777777" w:rsidR="00401CA4" w:rsidRPr="00401CA4" w:rsidRDefault="00401CA4" w:rsidP="00401CA4">
      <w:pPr>
        <w:rPr>
          <w:sz w:val="28"/>
          <w:szCs w:val="24"/>
        </w:rPr>
      </w:pPr>
    </w:p>
    <w:p w14:paraId="2992007D" w14:textId="77777777" w:rsidR="00401CA4" w:rsidRPr="00401CA4" w:rsidRDefault="00401CA4" w:rsidP="00401CA4">
      <w:pPr>
        <w:rPr>
          <w:sz w:val="28"/>
          <w:szCs w:val="24"/>
        </w:rPr>
      </w:pPr>
    </w:p>
    <w:p w14:paraId="11895E5C" w14:textId="5DF5A166" w:rsidR="00401CA4" w:rsidRDefault="00401CA4" w:rsidP="00401CA4">
      <w:pPr>
        <w:tabs>
          <w:tab w:val="left" w:pos="2868"/>
        </w:tabs>
        <w:rPr>
          <w:sz w:val="28"/>
          <w:szCs w:val="24"/>
        </w:rPr>
      </w:pPr>
      <w:r>
        <w:rPr>
          <w:sz w:val="28"/>
          <w:szCs w:val="24"/>
        </w:rPr>
        <w:tab/>
      </w:r>
    </w:p>
    <w:p w14:paraId="5F0EFBA5" w14:textId="77777777" w:rsidR="00401CA4" w:rsidRDefault="00401CA4" w:rsidP="00401CA4">
      <w:pPr>
        <w:tabs>
          <w:tab w:val="left" w:pos="2868"/>
        </w:tabs>
        <w:rPr>
          <w:sz w:val="28"/>
          <w:szCs w:val="24"/>
        </w:rPr>
      </w:pPr>
    </w:p>
    <w:p w14:paraId="05980318" w14:textId="1B98CE13" w:rsidR="00401CA4" w:rsidRDefault="00401CA4" w:rsidP="00401CA4">
      <w:pPr>
        <w:tabs>
          <w:tab w:val="left" w:pos="2868"/>
        </w:tabs>
        <w:jc w:val="center"/>
        <w:rPr>
          <w:b/>
          <w:bCs/>
          <w:color w:val="FF0000"/>
          <w:sz w:val="28"/>
          <w:szCs w:val="24"/>
        </w:rPr>
      </w:pPr>
      <w:r w:rsidRPr="00401CA4">
        <w:rPr>
          <w:b/>
          <w:bCs/>
          <w:color w:val="FF0000"/>
          <w:sz w:val="28"/>
          <w:szCs w:val="24"/>
        </w:rPr>
        <w:lastRenderedPageBreak/>
        <w:t>Explain different compiler construction tools.</w:t>
      </w:r>
    </w:p>
    <w:p w14:paraId="019759D4" w14:textId="10422491" w:rsidR="00401CA4" w:rsidRDefault="00401CA4" w:rsidP="00401CA4">
      <w:pPr>
        <w:pStyle w:val="ListParagraph"/>
        <w:numPr>
          <w:ilvl w:val="0"/>
          <w:numId w:val="11"/>
        </w:numPr>
        <w:tabs>
          <w:tab w:val="left" w:pos="2868"/>
        </w:tabs>
        <w:rPr>
          <w:sz w:val="28"/>
          <w:szCs w:val="24"/>
        </w:rPr>
      </w:pPr>
      <w:r w:rsidRPr="00401CA4">
        <w:rPr>
          <w:sz w:val="28"/>
          <w:szCs w:val="24"/>
        </w:rPr>
        <w:t>A compiler is a software program that converts the high-level source code written in a programming language into low-level machine code that can be executed by the computer hardware</w:t>
      </w:r>
      <w:r>
        <w:rPr>
          <w:sz w:val="28"/>
          <w:szCs w:val="24"/>
        </w:rPr>
        <w:t>.</w:t>
      </w:r>
    </w:p>
    <w:p w14:paraId="5F2E134D" w14:textId="6DF2FFCB" w:rsidR="00401CA4" w:rsidRDefault="00401CA4" w:rsidP="00401CA4">
      <w:pPr>
        <w:pStyle w:val="ListParagraph"/>
        <w:numPr>
          <w:ilvl w:val="0"/>
          <w:numId w:val="11"/>
        </w:numPr>
        <w:tabs>
          <w:tab w:val="left" w:pos="2868"/>
        </w:tabs>
        <w:rPr>
          <w:sz w:val="28"/>
          <w:szCs w:val="24"/>
        </w:rPr>
      </w:pPr>
      <w:r w:rsidRPr="00401CA4">
        <w:rPr>
          <w:sz w:val="28"/>
          <w:szCs w:val="24"/>
        </w:rPr>
        <w:t>Compiler Construction Tools are specialized tools that help in the implementation of various phases of a </w:t>
      </w:r>
      <w:hyperlink r:id="rId12" w:tgtFrame="_blank" w:history="1">
        <w:r w:rsidRPr="00401CA4">
          <w:rPr>
            <w:rStyle w:val="Hyperlink"/>
            <w:sz w:val="28"/>
            <w:szCs w:val="24"/>
          </w:rPr>
          <w:t>compiler</w:t>
        </w:r>
      </w:hyperlink>
      <w:r w:rsidRPr="00401CA4">
        <w:rPr>
          <w:sz w:val="28"/>
          <w:szCs w:val="24"/>
        </w:rPr>
        <w:t>.</w:t>
      </w:r>
    </w:p>
    <w:p w14:paraId="373393BB" w14:textId="336C8BA6" w:rsidR="00401CA4" w:rsidRDefault="00401CA4" w:rsidP="00401CA4">
      <w:pPr>
        <w:tabs>
          <w:tab w:val="left" w:pos="2868"/>
        </w:tabs>
        <w:rPr>
          <w:sz w:val="28"/>
          <w:szCs w:val="24"/>
        </w:rPr>
      </w:pPr>
      <w:r w:rsidRPr="00401CA4">
        <w:rPr>
          <w:sz w:val="28"/>
          <w:szCs w:val="24"/>
        </w:rPr>
        <w:t xml:space="preserve">Some of the commonly used compiler constructions tools </w:t>
      </w:r>
      <w:proofErr w:type="gramStart"/>
      <w:r w:rsidRPr="00401CA4">
        <w:rPr>
          <w:sz w:val="28"/>
          <w:szCs w:val="24"/>
        </w:rPr>
        <w:t>are:-</w:t>
      </w:r>
      <w:proofErr w:type="gramEnd"/>
    </w:p>
    <w:p w14:paraId="56EBE884" w14:textId="3E619974" w:rsidR="00401CA4" w:rsidRDefault="00401CA4" w:rsidP="00401CA4">
      <w:pPr>
        <w:tabs>
          <w:tab w:val="left" w:pos="2868"/>
        </w:tabs>
        <w:rPr>
          <w:b/>
          <w:bCs/>
          <w:sz w:val="28"/>
          <w:szCs w:val="24"/>
        </w:rPr>
      </w:pPr>
      <w:r w:rsidRPr="00401CA4">
        <w:rPr>
          <w:b/>
          <w:bCs/>
          <w:sz w:val="28"/>
          <w:szCs w:val="24"/>
        </w:rPr>
        <w:t xml:space="preserve">Scanner </w:t>
      </w:r>
      <w:proofErr w:type="gramStart"/>
      <w:r w:rsidRPr="00401CA4">
        <w:rPr>
          <w:b/>
          <w:bCs/>
          <w:sz w:val="28"/>
          <w:szCs w:val="24"/>
        </w:rPr>
        <w:t>Generator</w:t>
      </w:r>
      <w:r>
        <w:rPr>
          <w:b/>
          <w:bCs/>
          <w:sz w:val="28"/>
          <w:szCs w:val="24"/>
        </w:rPr>
        <w:t xml:space="preserve"> :</w:t>
      </w:r>
      <w:proofErr w:type="gramEnd"/>
    </w:p>
    <w:p w14:paraId="43C3C342" w14:textId="6C62B350" w:rsidR="00401CA4" w:rsidRDefault="00401CA4" w:rsidP="00401CA4">
      <w:pPr>
        <w:pStyle w:val="ListParagraph"/>
        <w:numPr>
          <w:ilvl w:val="0"/>
          <w:numId w:val="12"/>
        </w:numPr>
        <w:tabs>
          <w:tab w:val="left" w:pos="2868"/>
        </w:tabs>
        <w:rPr>
          <w:sz w:val="28"/>
          <w:szCs w:val="24"/>
        </w:rPr>
      </w:pPr>
      <w:r w:rsidRPr="00401CA4">
        <w:rPr>
          <w:sz w:val="28"/>
          <w:szCs w:val="24"/>
        </w:rPr>
        <w:t>It generates lexical analyzers from the input that consists of regular expression description based on tokens of a language.</w:t>
      </w:r>
    </w:p>
    <w:p w14:paraId="6FCE18E1" w14:textId="384D19DD" w:rsidR="00401CA4" w:rsidRDefault="00401CA4" w:rsidP="00401CA4">
      <w:pPr>
        <w:pStyle w:val="ListParagraph"/>
        <w:numPr>
          <w:ilvl w:val="0"/>
          <w:numId w:val="12"/>
        </w:numPr>
        <w:tabs>
          <w:tab w:val="left" w:pos="2868"/>
        </w:tabs>
        <w:rPr>
          <w:sz w:val="28"/>
          <w:szCs w:val="24"/>
        </w:rPr>
      </w:pPr>
      <w:r w:rsidRPr="00401CA4">
        <w:rPr>
          <w:sz w:val="28"/>
          <w:szCs w:val="24"/>
        </w:rPr>
        <w:t> It generates a finite automaton to recognize the regular expression.</w:t>
      </w:r>
    </w:p>
    <w:p w14:paraId="09701605" w14:textId="098E8C1A" w:rsidR="00401CA4" w:rsidRDefault="00401CA4" w:rsidP="00401CA4">
      <w:pPr>
        <w:pStyle w:val="ListParagraph"/>
        <w:numPr>
          <w:ilvl w:val="0"/>
          <w:numId w:val="12"/>
        </w:numPr>
        <w:tabs>
          <w:tab w:val="left" w:pos="2868"/>
        </w:tabs>
        <w:rPr>
          <w:sz w:val="28"/>
          <w:szCs w:val="24"/>
        </w:rPr>
      </w:pPr>
      <w:r w:rsidRPr="00401CA4">
        <w:rPr>
          <w:sz w:val="28"/>
          <w:szCs w:val="24"/>
        </w:rPr>
        <w:t>One well-known example of a scanner generator is Lex, which is commonly used in conjunction with the yacc parser generator.</w:t>
      </w:r>
    </w:p>
    <w:p w14:paraId="50C99459" w14:textId="57DBDB55" w:rsidR="00401CA4" w:rsidRDefault="00401CA4" w:rsidP="00401CA4">
      <w:pPr>
        <w:pStyle w:val="ListParagraph"/>
        <w:numPr>
          <w:ilvl w:val="0"/>
          <w:numId w:val="12"/>
        </w:numPr>
        <w:tabs>
          <w:tab w:val="left" w:pos="2868"/>
        </w:tabs>
        <w:rPr>
          <w:sz w:val="28"/>
          <w:szCs w:val="24"/>
        </w:rPr>
      </w:pPr>
      <w:r w:rsidRPr="00401CA4">
        <w:rPr>
          <w:sz w:val="28"/>
          <w:szCs w:val="24"/>
        </w:rPr>
        <w:t>Lex reads a set of regular expression rules from an input file and generates a lexical analyzer in C or other programming languages.</w:t>
      </w:r>
    </w:p>
    <w:p w14:paraId="652DCE39" w14:textId="6316DC80" w:rsidR="00401CA4" w:rsidRDefault="00484BA5" w:rsidP="00401CA4">
      <w:pPr>
        <w:pStyle w:val="ListParagraph"/>
        <w:numPr>
          <w:ilvl w:val="0"/>
          <w:numId w:val="12"/>
        </w:numPr>
        <w:tabs>
          <w:tab w:val="left" w:pos="2868"/>
        </w:tabs>
        <w:rPr>
          <w:sz w:val="28"/>
          <w:szCs w:val="24"/>
        </w:rPr>
      </w:pPr>
      <w:r w:rsidRPr="00401CA4">
        <w:rPr>
          <w:sz w:val="28"/>
          <w:szCs w:val="24"/>
        </w:rPr>
        <w:drawing>
          <wp:anchor distT="0" distB="0" distL="114300" distR="114300" simplePos="0" relativeHeight="251659264" behindDoc="1" locked="0" layoutInCell="1" allowOverlap="1" wp14:anchorId="18228EDB" wp14:editId="71411E42">
            <wp:simplePos x="0" y="0"/>
            <wp:positionH relativeFrom="column">
              <wp:posOffset>1767840</wp:posOffset>
            </wp:positionH>
            <wp:positionV relativeFrom="paragraph">
              <wp:posOffset>534670</wp:posOffset>
            </wp:positionV>
            <wp:extent cx="2286000" cy="1005575"/>
            <wp:effectExtent l="0" t="0" r="0" b="4445"/>
            <wp:wrapNone/>
            <wp:docPr id="138273727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00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CA4" w:rsidRPr="00401CA4">
        <w:rPr>
          <w:sz w:val="28"/>
          <w:szCs w:val="24"/>
        </w:rPr>
        <w:t>The generated lexical analyzer can be integrated into a compiler or other software tools to tokenize input streams according to the specified lexical rules.</w:t>
      </w:r>
    </w:p>
    <w:p w14:paraId="00709DC5" w14:textId="110FE5E3" w:rsidR="00401CA4" w:rsidRDefault="00401CA4" w:rsidP="00401CA4">
      <w:pPr>
        <w:pStyle w:val="ListParagraph"/>
        <w:tabs>
          <w:tab w:val="left" w:pos="2868"/>
        </w:tabs>
        <w:ind w:left="360"/>
        <w:jc w:val="center"/>
        <w:rPr>
          <w:sz w:val="28"/>
          <w:szCs w:val="24"/>
        </w:rPr>
      </w:pPr>
    </w:p>
    <w:p w14:paraId="390C0D35" w14:textId="0A23B45F" w:rsidR="00484BA5" w:rsidRDefault="00484BA5" w:rsidP="00401CA4">
      <w:pPr>
        <w:tabs>
          <w:tab w:val="left" w:pos="2868"/>
        </w:tabs>
        <w:rPr>
          <w:b/>
          <w:bCs/>
          <w:sz w:val="28"/>
          <w:szCs w:val="24"/>
        </w:rPr>
      </w:pPr>
    </w:p>
    <w:p w14:paraId="68E0F4A2" w14:textId="6F95083D" w:rsidR="00484BA5" w:rsidRDefault="00484BA5" w:rsidP="00401CA4">
      <w:pPr>
        <w:tabs>
          <w:tab w:val="left" w:pos="2868"/>
        </w:tabs>
        <w:rPr>
          <w:b/>
          <w:bCs/>
          <w:sz w:val="28"/>
          <w:szCs w:val="24"/>
        </w:rPr>
      </w:pPr>
    </w:p>
    <w:p w14:paraId="186D0084" w14:textId="6DC12D28" w:rsidR="00401CA4" w:rsidRDefault="00401CA4" w:rsidP="00401CA4">
      <w:pPr>
        <w:tabs>
          <w:tab w:val="left" w:pos="2868"/>
        </w:tabs>
        <w:rPr>
          <w:b/>
          <w:bCs/>
          <w:sz w:val="28"/>
          <w:szCs w:val="24"/>
        </w:rPr>
      </w:pPr>
      <w:r w:rsidRPr="00401CA4">
        <w:rPr>
          <w:b/>
          <w:bCs/>
          <w:sz w:val="28"/>
          <w:szCs w:val="24"/>
        </w:rPr>
        <w:t xml:space="preserve">Parser </w:t>
      </w:r>
      <w:proofErr w:type="gramStart"/>
      <w:r w:rsidRPr="00401CA4">
        <w:rPr>
          <w:b/>
          <w:bCs/>
          <w:sz w:val="28"/>
          <w:szCs w:val="24"/>
        </w:rPr>
        <w:t>Generator </w:t>
      </w:r>
      <w:r>
        <w:rPr>
          <w:b/>
          <w:bCs/>
          <w:sz w:val="28"/>
          <w:szCs w:val="24"/>
        </w:rPr>
        <w:t>:</w:t>
      </w:r>
      <w:proofErr w:type="gramEnd"/>
    </w:p>
    <w:p w14:paraId="180CF0D5" w14:textId="2D02BB9A" w:rsidR="00401CA4" w:rsidRDefault="00401CA4" w:rsidP="00401CA4">
      <w:pPr>
        <w:pStyle w:val="ListParagraph"/>
        <w:numPr>
          <w:ilvl w:val="0"/>
          <w:numId w:val="13"/>
        </w:numPr>
        <w:tabs>
          <w:tab w:val="left" w:pos="2868"/>
        </w:tabs>
        <w:rPr>
          <w:sz w:val="28"/>
          <w:szCs w:val="24"/>
        </w:rPr>
      </w:pPr>
      <w:r w:rsidRPr="00401CA4">
        <w:rPr>
          <w:sz w:val="28"/>
          <w:szCs w:val="24"/>
        </w:rPr>
        <w:t>A parser generator is a software tool used in compiler construction to generate syntax analyzers, also known as parsers</w:t>
      </w:r>
      <w:r>
        <w:rPr>
          <w:sz w:val="28"/>
          <w:szCs w:val="24"/>
        </w:rPr>
        <w:t>.</w:t>
      </w:r>
    </w:p>
    <w:p w14:paraId="564AD063" w14:textId="6A8E260B" w:rsidR="00401CA4" w:rsidRDefault="00401CA4" w:rsidP="00401CA4">
      <w:pPr>
        <w:pStyle w:val="ListParagraph"/>
        <w:numPr>
          <w:ilvl w:val="0"/>
          <w:numId w:val="13"/>
        </w:numPr>
        <w:tabs>
          <w:tab w:val="left" w:pos="2868"/>
        </w:tabs>
        <w:rPr>
          <w:sz w:val="28"/>
          <w:szCs w:val="24"/>
        </w:rPr>
      </w:pPr>
      <w:r>
        <w:rPr>
          <w:sz w:val="28"/>
          <w:szCs w:val="24"/>
        </w:rPr>
        <w:t xml:space="preserve">It generates parsers </w:t>
      </w:r>
      <w:r w:rsidRPr="00401CA4">
        <w:rPr>
          <w:sz w:val="28"/>
          <w:szCs w:val="24"/>
        </w:rPr>
        <w:t>from descriptions of grammars that define the syntax of a programming language or specify its context-free grammar.</w:t>
      </w:r>
    </w:p>
    <w:p w14:paraId="6A6175CF" w14:textId="2EB7FBD8" w:rsidR="00401CA4" w:rsidRDefault="00401CA4" w:rsidP="00401CA4">
      <w:pPr>
        <w:pStyle w:val="ListParagraph"/>
        <w:numPr>
          <w:ilvl w:val="0"/>
          <w:numId w:val="13"/>
        </w:numPr>
        <w:tabs>
          <w:tab w:val="left" w:pos="2868"/>
        </w:tabs>
        <w:rPr>
          <w:sz w:val="28"/>
          <w:szCs w:val="24"/>
        </w:rPr>
      </w:pPr>
      <w:r w:rsidRPr="00401CA4">
        <w:rPr>
          <w:sz w:val="28"/>
          <w:szCs w:val="24"/>
        </w:rPr>
        <w:t>Parser generators automate the process of building parsers, which are essential components of compilers responsible for analyzing the syntactic structure of source code.</w:t>
      </w:r>
    </w:p>
    <w:p w14:paraId="704B0878" w14:textId="3AD60B15" w:rsidR="00484BA5" w:rsidRDefault="00484BA5" w:rsidP="00401CA4">
      <w:pPr>
        <w:pStyle w:val="ListParagraph"/>
        <w:numPr>
          <w:ilvl w:val="0"/>
          <w:numId w:val="13"/>
        </w:numPr>
        <w:tabs>
          <w:tab w:val="left" w:pos="2868"/>
        </w:tabs>
        <w:rPr>
          <w:sz w:val="28"/>
          <w:szCs w:val="24"/>
        </w:rPr>
      </w:pPr>
      <w:r w:rsidRPr="00484BA5">
        <w:rPr>
          <w:sz w:val="28"/>
          <w:szCs w:val="24"/>
        </w:rPr>
        <w:drawing>
          <wp:anchor distT="0" distB="0" distL="114300" distR="114300" simplePos="0" relativeHeight="251660288" behindDoc="1" locked="0" layoutInCell="1" allowOverlap="1" wp14:anchorId="799E402F" wp14:editId="4E6AC62A">
            <wp:simplePos x="0" y="0"/>
            <wp:positionH relativeFrom="margin">
              <wp:posOffset>1836419</wp:posOffset>
            </wp:positionH>
            <wp:positionV relativeFrom="paragraph">
              <wp:posOffset>278130</wp:posOffset>
            </wp:positionV>
            <wp:extent cx="2306333" cy="1066800"/>
            <wp:effectExtent l="0" t="0" r="0" b="0"/>
            <wp:wrapNone/>
            <wp:docPr id="204332554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7630" cy="106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BA5">
        <w:rPr>
          <w:sz w:val="28"/>
          <w:szCs w:val="24"/>
        </w:rPr>
        <w:t> It is useful as the syntax analysis phase is highly complex and consumes more manual and compilation time.</w:t>
      </w:r>
    </w:p>
    <w:p w14:paraId="59AE997B" w14:textId="4B313BF5" w:rsidR="00484BA5" w:rsidRDefault="00484BA5" w:rsidP="00484BA5">
      <w:pPr>
        <w:pStyle w:val="ListParagraph"/>
        <w:tabs>
          <w:tab w:val="left" w:pos="7140"/>
        </w:tabs>
        <w:ind w:left="360"/>
        <w:rPr>
          <w:sz w:val="28"/>
          <w:szCs w:val="24"/>
        </w:rPr>
      </w:pPr>
      <w:r>
        <w:rPr>
          <w:sz w:val="28"/>
          <w:szCs w:val="24"/>
        </w:rPr>
        <w:tab/>
      </w:r>
    </w:p>
    <w:p w14:paraId="7C833BC6" w14:textId="77777777" w:rsidR="00484BA5" w:rsidRDefault="00484BA5" w:rsidP="00484BA5">
      <w:pPr>
        <w:pStyle w:val="ListParagraph"/>
        <w:tabs>
          <w:tab w:val="left" w:pos="7140"/>
        </w:tabs>
        <w:ind w:left="360"/>
        <w:rPr>
          <w:sz w:val="28"/>
          <w:szCs w:val="24"/>
        </w:rPr>
      </w:pPr>
    </w:p>
    <w:p w14:paraId="7B4526FD" w14:textId="1DE148DD" w:rsidR="00484BA5" w:rsidRDefault="00484BA5" w:rsidP="00484BA5">
      <w:pPr>
        <w:tabs>
          <w:tab w:val="left" w:pos="7140"/>
        </w:tabs>
        <w:rPr>
          <w:b/>
          <w:bCs/>
          <w:sz w:val="28"/>
          <w:szCs w:val="24"/>
        </w:rPr>
      </w:pPr>
      <w:r w:rsidRPr="00484BA5">
        <w:rPr>
          <w:b/>
          <w:bCs/>
          <w:sz w:val="28"/>
          <w:szCs w:val="24"/>
        </w:rPr>
        <w:lastRenderedPageBreak/>
        <w:t xml:space="preserve">Syntax directed translation </w:t>
      </w:r>
      <w:proofErr w:type="gramStart"/>
      <w:r w:rsidRPr="00484BA5">
        <w:rPr>
          <w:b/>
          <w:bCs/>
          <w:sz w:val="28"/>
          <w:szCs w:val="24"/>
        </w:rPr>
        <w:t xml:space="preserve">engines </w:t>
      </w:r>
      <w:r>
        <w:rPr>
          <w:b/>
          <w:bCs/>
          <w:sz w:val="28"/>
          <w:szCs w:val="24"/>
        </w:rPr>
        <w:t>:</w:t>
      </w:r>
      <w:proofErr w:type="gramEnd"/>
    </w:p>
    <w:p w14:paraId="4899571B" w14:textId="59C56854" w:rsidR="00484BA5" w:rsidRDefault="00484BA5" w:rsidP="00484BA5">
      <w:pPr>
        <w:pStyle w:val="ListParagraph"/>
        <w:numPr>
          <w:ilvl w:val="0"/>
          <w:numId w:val="14"/>
        </w:numPr>
        <w:tabs>
          <w:tab w:val="left" w:pos="7140"/>
        </w:tabs>
        <w:rPr>
          <w:sz w:val="28"/>
          <w:szCs w:val="24"/>
        </w:rPr>
      </w:pPr>
      <w:r w:rsidRPr="00484BA5">
        <w:rPr>
          <w:sz w:val="28"/>
          <w:szCs w:val="24"/>
        </w:rPr>
        <w:t>Syntax-directed translation engines are components of compilers that generate intermediate code</w:t>
      </w:r>
      <w:r>
        <w:rPr>
          <w:sz w:val="28"/>
          <w:szCs w:val="24"/>
        </w:rPr>
        <w:t>.</w:t>
      </w:r>
    </w:p>
    <w:p w14:paraId="0BBECCBC" w14:textId="0E878B40" w:rsidR="00484BA5" w:rsidRDefault="00484BA5" w:rsidP="00484BA5">
      <w:pPr>
        <w:pStyle w:val="ListParagraph"/>
        <w:numPr>
          <w:ilvl w:val="0"/>
          <w:numId w:val="14"/>
        </w:numPr>
        <w:tabs>
          <w:tab w:val="left" w:pos="7140"/>
        </w:tabs>
        <w:rPr>
          <w:sz w:val="28"/>
          <w:szCs w:val="24"/>
        </w:rPr>
      </w:pPr>
      <w:r>
        <w:rPr>
          <w:sz w:val="28"/>
          <w:szCs w:val="24"/>
        </w:rPr>
        <w:t xml:space="preserve">It generates intermediate code </w:t>
      </w:r>
      <w:r w:rsidRPr="00484BA5">
        <w:rPr>
          <w:sz w:val="28"/>
          <w:szCs w:val="24"/>
        </w:rPr>
        <w:t xml:space="preserve">with three address </w:t>
      </w:r>
      <w:proofErr w:type="gramStart"/>
      <w:r w:rsidRPr="00484BA5">
        <w:rPr>
          <w:sz w:val="28"/>
          <w:szCs w:val="24"/>
        </w:rPr>
        <w:t>format</w:t>
      </w:r>
      <w:proofErr w:type="gramEnd"/>
      <w:r w:rsidRPr="00484BA5">
        <w:rPr>
          <w:sz w:val="28"/>
          <w:szCs w:val="24"/>
        </w:rPr>
        <w:t xml:space="preserve"> from the input that consists of a parse tree.</w:t>
      </w:r>
    </w:p>
    <w:p w14:paraId="254428B9" w14:textId="4CE38DB1" w:rsidR="00484BA5" w:rsidRDefault="00484BA5" w:rsidP="00484BA5">
      <w:pPr>
        <w:pStyle w:val="ListParagraph"/>
        <w:numPr>
          <w:ilvl w:val="0"/>
          <w:numId w:val="14"/>
        </w:numPr>
        <w:tabs>
          <w:tab w:val="left" w:pos="7140"/>
        </w:tabs>
        <w:rPr>
          <w:sz w:val="28"/>
          <w:szCs w:val="24"/>
        </w:rPr>
      </w:pPr>
      <w:r w:rsidRPr="00484BA5">
        <w:rPr>
          <w:sz w:val="28"/>
          <w:szCs w:val="24"/>
        </w:rPr>
        <w:t>These engines have routines to traverse the parse tree and then produces the intermediate code.</w:t>
      </w:r>
    </w:p>
    <w:p w14:paraId="3DD7AF2A" w14:textId="4EBCE675" w:rsidR="00484BA5" w:rsidRDefault="00484BA5" w:rsidP="00484BA5">
      <w:pPr>
        <w:pStyle w:val="ListParagraph"/>
        <w:numPr>
          <w:ilvl w:val="0"/>
          <w:numId w:val="14"/>
        </w:numPr>
        <w:tabs>
          <w:tab w:val="left" w:pos="7140"/>
        </w:tabs>
        <w:rPr>
          <w:sz w:val="28"/>
          <w:szCs w:val="24"/>
        </w:rPr>
      </w:pPr>
      <w:r w:rsidRPr="00484BA5">
        <w:rPr>
          <w:sz w:val="28"/>
          <w:szCs w:val="24"/>
        </w:rPr>
        <w:t> In this, each node of the parse tree is associated with one or more translations.</w:t>
      </w:r>
    </w:p>
    <w:p w14:paraId="580E1548" w14:textId="239BAD5A" w:rsidR="00484BA5" w:rsidRDefault="00484BA5" w:rsidP="00484BA5">
      <w:pPr>
        <w:tabs>
          <w:tab w:val="left" w:pos="7140"/>
        </w:tabs>
        <w:rPr>
          <w:b/>
          <w:bCs/>
          <w:sz w:val="28"/>
          <w:szCs w:val="24"/>
        </w:rPr>
      </w:pPr>
      <w:r w:rsidRPr="00484BA5">
        <w:rPr>
          <w:b/>
          <w:bCs/>
          <w:sz w:val="28"/>
          <w:szCs w:val="24"/>
        </w:rPr>
        <w:t xml:space="preserve">Automatic code </w:t>
      </w:r>
      <w:proofErr w:type="gramStart"/>
      <w:r w:rsidRPr="00484BA5">
        <w:rPr>
          <w:b/>
          <w:bCs/>
          <w:sz w:val="28"/>
          <w:szCs w:val="24"/>
        </w:rPr>
        <w:t>generators</w:t>
      </w:r>
      <w:r>
        <w:rPr>
          <w:b/>
          <w:bCs/>
          <w:sz w:val="28"/>
          <w:szCs w:val="24"/>
        </w:rPr>
        <w:t xml:space="preserve"> :</w:t>
      </w:r>
      <w:proofErr w:type="gramEnd"/>
    </w:p>
    <w:p w14:paraId="506AEEF8" w14:textId="53924D2F" w:rsidR="00484BA5" w:rsidRDefault="00484BA5" w:rsidP="00484BA5">
      <w:pPr>
        <w:pStyle w:val="ListParagraph"/>
        <w:numPr>
          <w:ilvl w:val="0"/>
          <w:numId w:val="15"/>
        </w:numPr>
        <w:tabs>
          <w:tab w:val="left" w:pos="7140"/>
        </w:tabs>
        <w:rPr>
          <w:sz w:val="28"/>
          <w:szCs w:val="24"/>
        </w:rPr>
      </w:pPr>
      <w:r>
        <w:rPr>
          <w:sz w:val="28"/>
          <w:szCs w:val="24"/>
        </w:rPr>
        <w:t xml:space="preserve">Automatic code </w:t>
      </w:r>
      <w:proofErr w:type="gramStart"/>
      <w:r>
        <w:rPr>
          <w:sz w:val="28"/>
          <w:szCs w:val="24"/>
        </w:rPr>
        <w:t xml:space="preserve">generators </w:t>
      </w:r>
      <w:r w:rsidRPr="00484BA5">
        <w:rPr>
          <w:sz w:val="28"/>
          <w:szCs w:val="24"/>
        </w:rPr>
        <w:t xml:space="preserve"> generates</w:t>
      </w:r>
      <w:proofErr w:type="gramEnd"/>
      <w:r w:rsidRPr="00484BA5">
        <w:rPr>
          <w:sz w:val="28"/>
          <w:szCs w:val="24"/>
        </w:rPr>
        <w:t xml:space="preserve"> the machine language for a target machine</w:t>
      </w:r>
      <w:r>
        <w:rPr>
          <w:sz w:val="28"/>
          <w:szCs w:val="24"/>
        </w:rPr>
        <w:t>.</w:t>
      </w:r>
    </w:p>
    <w:p w14:paraId="7B82CE73" w14:textId="5785E388" w:rsidR="00484BA5" w:rsidRDefault="00484BA5" w:rsidP="00484BA5">
      <w:pPr>
        <w:pStyle w:val="ListParagraph"/>
        <w:numPr>
          <w:ilvl w:val="0"/>
          <w:numId w:val="15"/>
        </w:numPr>
        <w:tabs>
          <w:tab w:val="left" w:pos="7140"/>
        </w:tabs>
        <w:rPr>
          <w:sz w:val="28"/>
          <w:szCs w:val="24"/>
        </w:rPr>
      </w:pPr>
      <w:r w:rsidRPr="00484BA5">
        <w:rPr>
          <w:sz w:val="28"/>
          <w:szCs w:val="24"/>
        </w:rPr>
        <w:t>Automatic code generators are components of compilers responsible for translating intermediate code, typically in the form of intermediate representations (IR), into machine code for a specific target machine architecture.</w:t>
      </w:r>
    </w:p>
    <w:p w14:paraId="493253B9" w14:textId="598729ED" w:rsidR="00484BA5" w:rsidRDefault="00484BA5" w:rsidP="00484BA5">
      <w:pPr>
        <w:pStyle w:val="ListParagraph"/>
        <w:numPr>
          <w:ilvl w:val="0"/>
          <w:numId w:val="15"/>
        </w:numPr>
        <w:tabs>
          <w:tab w:val="left" w:pos="7140"/>
        </w:tabs>
        <w:rPr>
          <w:sz w:val="28"/>
          <w:szCs w:val="24"/>
        </w:rPr>
      </w:pPr>
      <w:r w:rsidRPr="00484BA5">
        <w:rPr>
          <w:sz w:val="28"/>
          <w:szCs w:val="24"/>
        </w:rPr>
        <w:t>These code generators automate the process of converting high-level intermediate code into low-level machine instructions by applying a set of rules and templates.</w:t>
      </w:r>
    </w:p>
    <w:p w14:paraId="5DCA38D3" w14:textId="3C515734" w:rsidR="00484BA5" w:rsidRDefault="00484BA5" w:rsidP="00484BA5">
      <w:pPr>
        <w:pStyle w:val="ListParagraph"/>
        <w:tabs>
          <w:tab w:val="left" w:pos="7140"/>
        </w:tabs>
        <w:ind w:left="360"/>
        <w:rPr>
          <w:sz w:val="28"/>
          <w:szCs w:val="24"/>
        </w:rPr>
      </w:pPr>
      <w:r>
        <w:rPr>
          <w:noProof/>
          <w:sz w:val="28"/>
          <w:szCs w:val="24"/>
        </w:rPr>
        <w:drawing>
          <wp:anchor distT="0" distB="0" distL="114300" distR="114300" simplePos="0" relativeHeight="251661312" behindDoc="1" locked="0" layoutInCell="1" allowOverlap="1" wp14:anchorId="178B42E1" wp14:editId="7A9F2E12">
            <wp:simplePos x="0" y="0"/>
            <wp:positionH relativeFrom="column">
              <wp:posOffset>651510</wp:posOffset>
            </wp:positionH>
            <wp:positionV relativeFrom="paragraph">
              <wp:posOffset>55245</wp:posOffset>
            </wp:positionV>
            <wp:extent cx="4431030" cy="487680"/>
            <wp:effectExtent l="19050" t="0" r="45720" b="26670"/>
            <wp:wrapNone/>
            <wp:docPr id="143419473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0E8D3B46" w14:textId="77777777" w:rsidR="00484BA5" w:rsidRDefault="00484BA5" w:rsidP="00484BA5">
      <w:pPr>
        <w:rPr>
          <w:sz w:val="28"/>
          <w:szCs w:val="24"/>
        </w:rPr>
      </w:pPr>
    </w:p>
    <w:p w14:paraId="1C677F59" w14:textId="3E503602" w:rsidR="00484BA5" w:rsidRDefault="00455BA3" w:rsidP="00484BA5">
      <w:pPr>
        <w:tabs>
          <w:tab w:val="left" w:pos="7896"/>
        </w:tabs>
        <w:rPr>
          <w:b/>
          <w:bCs/>
          <w:sz w:val="28"/>
          <w:szCs w:val="24"/>
        </w:rPr>
      </w:pPr>
      <w:r w:rsidRPr="00455BA3">
        <w:rPr>
          <w:b/>
          <w:bCs/>
          <w:sz w:val="28"/>
          <w:szCs w:val="24"/>
        </w:rPr>
        <w:t xml:space="preserve">Data-flow analysis </w:t>
      </w:r>
      <w:proofErr w:type="gramStart"/>
      <w:r w:rsidRPr="00455BA3">
        <w:rPr>
          <w:b/>
          <w:bCs/>
          <w:sz w:val="28"/>
          <w:szCs w:val="24"/>
        </w:rPr>
        <w:t>engines</w:t>
      </w:r>
      <w:r>
        <w:rPr>
          <w:b/>
          <w:bCs/>
          <w:sz w:val="28"/>
          <w:szCs w:val="24"/>
        </w:rPr>
        <w:t xml:space="preserve"> :</w:t>
      </w:r>
      <w:proofErr w:type="gramEnd"/>
    </w:p>
    <w:p w14:paraId="4FBC537D" w14:textId="7CBFEA50" w:rsidR="00455BA3" w:rsidRDefault="00455BA3" w:rsidP="00455BA3">
      <w:pPr>
        <w:pStyle w:val="ListParagraph"/>
        <w:numPr>
          <w:ilvl w:val="0"/>
          <w:numId w:val="16"/>
        </w:numPr>
        <w:tabs>
          <w:tab w:val="left" w:pos="7896"/>
        </w:tabs>
        <w:rPr>
          <w:sz w:val="28"/>
          <w:szCs w:val="24"/>
        </w:rPr>
      </w:pPr>
      <w:r w:rsidRPr="00455BA3">
        <w:rPr>
          <w:sz w:val="28"/>
          <w:szCs w:val="24"/>
        </w:rPr>
        <w:t>Data-flow analysis engines are integral components of compilers used for code optimization.</w:t>
      </w:r>
    </w:p>
    <w:p w14:paraId="5FFBD31A" w14:textId="59C1C756" w:rsidR="00455BA3" w:rsidRDefault="00455BA3" w:rsidP="00455BA3">
      <w:pPr>
        <w:pStyle w:val="ListParagraph"/>
        <w:numPr>
          <w:ilvl w:val="0"/>
          <w:numId w:val="16"/>
        </w:numPr>
        <w:tabs>
          <w:tab w:val="left" w:pos="7896"/>
        </w:tabs>
        <w:rPr>
          <w:sz w:val="28"/>
          <w:szCs w:val="24"/>
        </w:rPr>
      </w:pPr>
      <w:r w:rsidRPr="00455BA3">
        <w:rPr>
          <w:sz w:val="28"/>
          <w:szCs w:val="24"/>
        </w:rPr>
        <w:t>These engines analyze the flow of data throughout a program to gather information about how values propagate from one part of the program to another.</w:t>
      </w:r>
    </w:p>
    <w:p w14:paraId="059E0C04" w14:textId="20C5606F" w:rsidR="00455BA3" w:rsidRDefault="00455BA3" w:rsidP="00455BA3">
      <w:pPr>
        <w:pStyle w:val="ListParagraph"/>
        <w:numPr>
          <w:ilvl w:val="0"/>
          <w:numId w:val="16"/>
        </w:numPr>
        <w:tabs>
          <w:tab w:val="left" w:pos="7896"/>
        </w:tabs>
        <w:rPr>
          <w:sz w:val="28"/>
          <w:szCs w:val="24"/>
        </w:rPr>
      </w:pPr>
      <w:r w:rsidRPr="00455BA3">
        <w:rPr>
          <w:sz w:val="28"/>
          <w:szCs w:val="24"/>
        </w:rPr>
        <w:t>This analysis helps compilers make informed decisions about optimizations that can improve program performance, reduce resource usage, and enhance code quality.</w:t>
      </w:r>
    </w:p>
    <w:p w14:paraId="50D476A0" w14:textId="77777777" w:rsidR="00455BA3" w:rsidRDefault="00455BA3" w:rsidP="00455BA3">
      <w:pPr>
        <w:tabs>
          <w:tab w:val="left" w:pos="7896"/>
        </w:tabs>
        <w:rPr>
          <w:sz w:val="28"/>
          <w:szCs w:val="24"/>
        </w:rPr>
      </w:pPr>
    </w:p>
    <w:p w14:paraId="3495E484" w14:textId="77777777" w:rsidR="00455BA3" w:rsidRDefault="00455BA3" w:rsidP="00455BA3">
      <w:pPr>
        <w:tabs>
          <w:tab w:val="left" w:pos="7896"/>
        </w:tabs>
        <w:rPr>
          <w:sz w:val="28"/>
          <w:szCs w:val="24"/>
        </w:rPr>
      </w:pPr>
    </w:p>
    <w:p w14:paraId="5B8B4E74" w14:textId="77777777" w:rsidR="00455BA3" w:rsidRDefault="00455BA3" w:rsidP="00455BA3">
      <w:pPr>
        <w:tabs>
          <w:tab w:val="left" w:pos="7896"/>
        </w:tabs>
        <w:rPr>
          <w:sz w:val="28"/>
          <w:szCs w:val="24"/>
        </w:rPr>
      </w:pPr>
    </w:p>
    <w:p w14:paraId="3B914350" w14:textId="4ED03266" w:rsidR="00455BA3" w:rsidRDefault="00455BA3" w:rsidP="00455BA3">
      <w:pPr>
        <w:tabs>
          <w:tab w:val="left" w:pos="7896"/>
        </w:tabs>
        <w:rPr>
          <w:b/>
          <w:bCs/>
          <w:sz w:val="28"/>
          <w:szCs w:val="24"/>
        </w:rPr>
      </w:pPr>
      <w:r w:rsidRPr="00455BA3">
        <w:rPr>
          <w:b/>
          <w:bCs/>
          <w:sz w:val="28"/>
          <w:szCs w:val="24"/>
        </w:rPr>
        <w:lastRenderedPageBreak/>
        <w:t xml:space="preserve">Compiler construction </w:t>
      </w:r>
      <w:proofErr w:type="gramStart"/>
      <w:r w:rsidRPr="00455BA3">
        <w:rPr>
          <w:b/>
          <w:bCs/>
          <w:sz w:val="28"/>
          <w:szCs w:val="24"/>
        </w:rPr>
        <w:t>toolkits :</w:t>
      </w:r>
      <w:proofErr w:type="gramEnd"/>
    </w:p>
    <w:p w14:paraId="0405F3B0" w14:textId="2ABC0CED" w:rsidR="00455BA3" w:rsidRPr="00455BA3" w:rsidRDefault="00455BA3" w:rsidP="00455BA3">
      <w:pPr>
        <w:pStyle w:val="ListParagraph"/>
        <w:numPr>
          <w:ilvl w:val="0"/>
          <w:numId w:val="17"/>
        </w:numPr>
        <w:tabs>
          <w:tab w:val="left" w:pos="7896"/>
        </w:tabs>
        <w:rPr>
          <w:sz w:val="28"/>
          <w:szCs w:val="24"/>
        </w:rPr>
      </w:pPr>
      <w:r w:rsidRPr="00455BA3">
        <w:rPr>
          <w:sz w:val="28"/>
          <w:szCs w:val="24"/>
        </w:rPr>
        <w:t>Compiler construction toolkits are software packages or libraries that provide developers with a comprehensive set of tools, routines, and utilities</w:t>
      </w:r>
      <w:r w:rsidRPr="00455BA3">
        <w:rPr>
          <w:sz w:val="28"/>
          <w:szCs w:val="24"/>
        </w:rPr>
        <w:t>.</w:t>
      </w:r>
    </w:p>
    <w:p w14:paraId="7CF8A18D" w14:textId="0D70C41A" w:rsidR="00455BA3" w:rsidRDefault="00455BA3" w:rsidP="00455BA3">
      <w:pPr>
        <w:pStyle w:val="ListParagraph"/>
        <w:numPr>
          <w:ilvl w:val="0"/>
          <w:numId w:val="17"/>
        </w:numPr>
        <w:tabs>
          <w:tab w:val="left" w:pos="7896"/>
        </w:tabs>
        <w:rPr>
          <w:b/>
          <w:bCs/>
          <w:sz w:val="28"/>
          <w:szCs w:val="24"/>
        </w:rPr>
      </w:pPr>
      <w:r w:rsidRPr="00455BA3">
        <w:rPr>
          <w:sz w:val="28"/>
          <w:szCs w:val="24"/>
        </w:rPr>
        <w:t xml:space="preserve">It </w:t>
      </w:r>
      <w:proofErr w:type="gramStart"/>
      <w:r w:rsidRPr="00455BA3">
        <w:rPr>
          <w:sz w:val="28"/>
          <w:szCs w:val="24"/>
        </w:rPr>
        <w:t>facilitate</w:t>
      </w:r>
      <w:proofErr w:type="gramEnd"/>
      <w:r w:rsidRPr="00455BA3">
        <w:rPr>
          <w:sz w:val="28"/>
          <w:szCs w:val="24"/>
        </w:rPr>
        <w:t xml:space="preserve"> the building and development of compiler components or entire compiler systems</w:t>
      </w:r>
      <w:r w:rsidRPr="00455BA3">
        <w:rPr>
          <w:b/>
          <w:bCs/>
          <w:sz w:val="28"/>
          <w:szCs w:val="24"/>
        </w:rPr>
        <w:t>.</w:t>
      </w:r>
    </w:p>
    <w:p w14:paraId="10FC2B1E" w14:textId="04D270E1" w:rsidR="00455BA3" w:rsidRDefault="00455BA3" w:rsidP="00455BA3">
      <w:pPr>
        <w:pStyle w:val="ListParagraph"/>
        <w:numPr>
          <w:ilvl w:val="0"/>
          <w:numId w:val="17"/>
        </w:numPr>
        <w:tabs>
          <w:tab w:val="left" w:pos="7896"/>
        </w:tabs>
        <w:rPr>
          <w:sz w:val="28"/>
          <w:szCs w:val="24"/>
        </w:rPr>
      </w:pPr>
      <w:r w:rsidRPr="00455BA3">
        <w:rPr>
          <w:sz w:val="28"/>
          <w:szCs w:val="24"/>
        </w:rPr>
        <w:t>These toolkits are designed to streamline the process of compiler construction by offering reusable building blocks, algorithms, and data structures commonly used in various phases of compiler design and implementation</w:t>
      </w:r>
      <w:r>
        <w:rPr>
          <w:sz w:val="28"/>
          <w:szCs w:val="24"/>
        </w:rPr>
        <w:t>.</w:t>
      </w:r>
    </w:p>
    <w:p w14:paraId="17F92C0A" w14:textId="77777777" w:rsidR="00455BA3" w:rsidRDefault="00455BA3" w:rsidP="00455BA3"/>
    <w:p w14:paraId="29A5976B" w14:textId="77777777" w:rsidR="00455BA3" w:rsidRDefault="00455BA3" w:rsidP="00455BA3"/>
    <w:p w14:paraId="5A07286B" w14:textId="77777777" w:rsidR="00455BA3" w:rsidRDefault="00455BA3" w:rsidP="00455BA3"/>
    <w:p w14:paraId="1038A432" w14:textId="77777777" w:rsidR="00455BA3" w:rsidRDefault="00455BA3" w:rsidP="00455BA3"/>
    <w:p w14:paraId="5A95D304" w14:textId="77777777" w:rsidR="00455BA3" w:rsidRDefault="00455BA3" w:rsidP="00455BA3"/>
    <w:p w14:paraId="19340CE0" w14:textId="77777777" w:rsidR="00455BA3" w:rsidRDefault="00455BA3" w:rsidP="00455BA3"/>
    <w:p w14:paraId="05BEE67F" w14:textId="77777777" w:rsidR="00455BA3" w:rsidRDefault="00455BA3" w:rsidP="00455BA3"/>
    <w:p w14:paraId="3A73C2CF" w14:textId="77777777" w:rsidR="00455BA3" w:rsidRDefault="00455BA3" w:rsidP="00455BA3"/>
    <w:p w14:paraId="142A7DD8" w14:textId="77777777" w:rsidR="00455BA3" w:rsidRDefault="00455BA3" w:rsidP="00455BA3"/>
    <w:p w14:paraId="24D4C3E5" w14:textId="77777777" w:rsidR="00455BA3" w:rsidRDefault="00455BA3" w:rsidP="00455BA3"/>
    <w:p w14:paraId="73CB2A4A" w14:textId="77777777" w:rsidR="00455BA3" w:rsidRDefault="00455BA3" w:rsidP="00455BA3"/>
    <w:p w14:paraId="40B5A14C" w14:textId="77777777" w:rsidR="00455BA3" w:rsidRDefault="00455BA3" w:rsidP="00455BA3"/>
    <w:p w14:paraId="1089C9EE" w14:textId="77777777" w:rsidR="00455BA3" w:rsidRDefault="00455BA3" w:rsidP="00455BA3"/>
    <w:p w14:paraId="545B576C" w14:textId="77777777" w:rsidR="00455BA3" w:rsidRDefault="00455BA3" w:rsidP="00455BA3"/>
    <w:p w14:paraId="5848DA0C" w14:textId="77777777" w:rsidR="00455BA3" w:rsidRDefault="00455BA3" w:rsidP="00455BA3"/>
    <w:p w14:paraId="5D803F11" w14:textId="77777777" w:rsidR="00455BA3" w:rsidRDefault="00455BA3" w:rsidP="00455BA3"/>
    <w:p w14:paraId="546AD431" w14:textId="77777777" w:rsidR="00455BA3" w:rsidRDefault="00455BA3" w:rsidP="00455BA3"/>
    <w:p w14:paraId="41E9747A" w14:textId="77777777" w:rsidR="00455BA3" w:rsidRDefault="00455BA3" w:rsidP="00455BA3"/>
    <w:p w14:paraId="3A3EF180" w14:textId="77777777" w:rsidR="00455BA3" w:rsidRDefault="00455BA3" w:rsidP="00455BA3"/>
    <w:p w14:paraId="37B84E20" w14:textId="77777777" w:rsidR="00455BA3" w:rsidRDefault="00455BA3" w:rsidP="00455BA3"/>
    <w:p w14:paraId="113CE252" w14:textId="77777777" w:rsidR="00455BA3" w:rsidRDefault="00455BA3" w:rsidP="00455BA3"/>
    <w:p w14:paraId="441B0975" w14:textId="77777777" w:rsidR="00455BA3" w:rsidRDefault="00455BA3" w:rsidP="00455BA3"/>
    <w:p w14:paraId="201E0F28" w14:textId="4798B955" w:rsidR="00455BA3" w:rsidRDefault="00455BA3" w:rsidP="00455BA3">
      <w:pPr>
        <w:jc w:val="center"/>
        <w:rPr>
          <w:b/>
          <w:bCs/>
          <w:color w:val="FF0000"/>
          <w:sz w:val="28"/>
          <w:szCs w:val="24"/>
        </w:rPr>
      </w:pPr>
      <w:r w:rsidRPr="00455BA3">
        <w:rPr>
          <w:b/>
          <w:bCs/>
          <w:color w:val="FF0000"/>
          <w:sz w:val="28"/>
          <w:szCs w:val="24"/>
        </w:rPr>
        <w:lastRenderedPageBreak/>
        <w:t>Explain following cousins of compiler</w:t>
      </w:r>
    </w:p>
    <w:p w14:paraId="3BAC80BE" w14:textId="04622C80" w:rsidR="00455BA3" w:rsidRDefault="00D73637" w:rsidP="00455BA3">
      <w:pPr>
        <w:rPr>
          <w:b/>
          <w:bCs/>
          <w:sz w:val="28"/>
          <w:szCs w:val="24"/>
        </w:rPr>
      </w:pPr>
      <w:proofErr w:type="gramStart"/>
      <w:r w:rsidRPr="00D73637">
        <w:rPr>
          <w:b/>
          <w:bCs/>
          <w:sz w:val="28"/>
          <w:szCs w:val="24"/>
        </w:rPr>
        <w:t>Linker</w:t>
      </w:r>
      <w:r>
        <w:rPr>
          <w:b/>
          <w:bCs/>
          <w:sz w:val="28"/>
          <w:szCs w:val="24"/>
        </w:rPr>
        <w:t xml:space="preserve"> :</w:t>
      </w:r>
      <w:proofErr w:type="gramEnd"/>
    </w:p>
    <w:p w14:paraId="6EF765EC" w14:textId="73CE227A" w:rsidR="00D73637" w:rsidRDefault="00D73637" w:rsidP="00D73637">
      <w:pPr>
        <w:pStyle w:val="ListParagraph"/>
        <w:numPr>
          <w:ilvl w:val="0"/>
          <w:numId w:val="18"/>
        </w:numPr>
        <w:rPr>
          <w:sz w:val="28"/>
          <w:szCs w:val="24"/>
        </w:rPr>
      </w:pPr>
      <w:r w:rsidRPr="00D73637">
        <w:rPr>
          <w:sz w:val="28"/>
          <w:szCs w:val="24"/>
        </w:rPr>
        <w:t xml:space="preserve">Linker is a program in a system which helps to link object modules of a program into a single object </w:t>
      </w:r>
      <w:proofErr w:type="gramStart"/>
      <w:r w:rsidRPr="00D73637">
        <w:rPr>
          <w:sz w:val="28"/>
          <w:szCs w:val="24"/>
        </w:rPr>
        <w:t>file.It</w:t>
      </w:r>
      <w:proofErr w:type="gramEnd"/>
      <w:r w:rsidRPr="00D73637">
        <w:rPr>
          <w:sz w:val="28"/>
          <w:szCs w:val="24"/>
        </w:rPr>
        <w:t xml:space="preserve"> performs the process of linking.</w:t>
      </w:r>
    </w:p>
    <w:p w14:paraId="57D039AD" w14:textId="41ED369F" w:rsidR="00D73637" w:rsidRDefault="00D73637" w:rsidP="00D73637">
      <w:pPr>
        <w:pStyle w:val="ListParagraph"/>
        <w:numPr>
          <w:ilvl w:val="0"/>
          <w:numId w:val="18"/>
        </w:numPr>
        <w:rPr>
          <w:sz w:val="28"/>
          <w:szCs w:val="24"/>
        </w:rPr>
      </w:pPr>
      <w:r w:rsidRPr="00D73637">
        <w:rPr>
          <w:sz w:val="28"/>
          <w:szCs w:val="24"/>
        </w:rPr>
        <w:t>Linkers are also called as link editors. Linking is a process of collecting and maintaining piece of code and data into a single file. </w:t>
      </w:r>
    </w:p>
    <w:p w14:paraId="3D56897B" w14:textId="23350404" w:rsidR="00D73637" w:rsidRDefault="00D73637" w:rsidP="00D73637">
      <w:pPr>
        <w:pStyle w:val="ListParagraph"/>
        <w:numPr>
          <w:ilvl w:val="0"/>
          <w:numId w:val="18"/>
        </w:numPr>
        <w:rPr>
          <w:sz w:val="28"/>
          <w:szCs w:val="24"/>
        </w:rPr>
      </w:pPr>
      <w:r w:rsidRPr="00D73637">
        <w:rPr>
          <w:sz w:val="28"/>
          <w:szCs w:val="24"/>
        </w:rPr>
        <w:t>In the object file, linker searches and append all libraries needed for execution of file.</w:t>
      </w:r>
    </w:p>
    <w:p w14:paraId="72344676" w14:textId="4A269CCD" w:rsidR="00D73637" w:rsidRDefault="00D73637" w:rsidP="00D73637">
      <w:pPr>
        <w:pStyle w:val="ListParagraph"/>
        <w:numPr>
          <w:ilvl w:val="0"/>
          <w:numId w:val="18"/>
        </w:numPr>
        <w:rPr>
          <w:sz w:val="28"/>
          <w:szCs w:val="24"/>
        </w:rPr>
      </w:pPr>
      <w:r w:rsidRPr="00D73637">
        <w:rPr>
          <w:sz w:val="28"/>
          <w:szCs w:val="24"/>
        </w:rPr>
        <w:t>It regulates the memory space that will hold the code from each module. It also merges two or more separate object programs and establishes link among them.</w:t>
      </w:r>
    </w:p>
    <w:p w14:paraId="37FA4727" w14:textId="0E671491" w:rsidR="00D73637" w:rsidRDefault="00D73637" w:rsidP="00D73637">
      <w:pPr>
        <w:pStyle w:val="ListParagraph"/>
        <w:numPr>
          <w:ilvl w:val="0"/>
          <w:numId w:val="18"/>
        </w:numPr>
        <w:rPr>
          <w:sz w:val="28"/>
          <w:szCs w:val="24"/>
        </w:rPr>
      </w:pPr>
      <w:r w:rsidRPr="00D73637">
        <w:rPr>
          <w:sz w:val="28"/>
          <w:szCs w:val="24"/>
        </w:rPr>
        <w:t>Linking is performed at both compile time, when the source code is translated into machine code and load time, when the program is loaded into memory by the loader.</w:t>
      </w:r>
    </w:p>
    <w:p w14:paraId="5A961A7F" w14:textId="77777777" w:rsidR="00D73637" w:rsidRPr="00D73637" w:rsidRDefault="00D73637" w:rsidP="00D73637">
      <w:pPr>
        <w:pStyle w:val="ListParagraph"/>
        <w:numPr>
          <w:ilvl w:val="0"/>
          <w:numId w:val="18"/>
        </w:numPr>
        <w:rPr>
          <w:sz w:val="28"/>
          <w:szCs w:val="24"/>
        </w:rPr>
      </w:pPr>
      <w:r w:rsidRPr="00D73637">
        <w:rPr>
          <w:sz w:val="28"/>
          <w:szCs w:val="24"/>
        </w:rPr>
        <w:t xml:space="preserve">Generally, linkers are of two </w:t>
      </w:r>
      <w:proofErr w:type="gramStart"/>
      <w:r w:rsidRPr="00D73637">
        <w:rPr>
          <w:sz w:val="28"/>
          <w:szCs w:val="24"/>
        </w:rPr>
        <w:t>types :</w:t>
      </w:r>
      <w:proofErr w:type="gramEnd"/>
      <w:r w:rsidRPr="00D73637">
        <w:rPr>
          <w:sz w:val="28"/>
          <w:szCs w:val="24"/>
        </w:rPr>
        <w:t> </w:t>
      </w:r>
    </w:p>
    <w:p w14:paraId="4B836F06" w14:textId="7B8C8992" w:rsidR="00D73637" w:rsidRPr="00D73637" w:rsidRDefault="00D73637" w:rsidP="00D73637">
      <w:pPr>
        <w:pStyle w:val="ListParagraph"/>
        <w:ind w:left="360"/>
        <w:rPr>
          <w:sz w:val="28"/>
          <w:szCs w:val="24"/>
        </w:rPr>
      </w:pPr>
      <w:r w:rsidRPr="00D73637">
        <w:rPr>
          <w:b/>
          <w:bCs/>
          <w:sz w:val="28"/>
          <w:szCs w:val="24"/>
        </w:rPr>
        <w:t>1.</w:t>
      </w:r>
      <w:r w:rsidRPr="00D73637">
        <w:rPr>
          <w:sz w:val="28"/>
          <w:szCs w:val="24"/>
        </w:rPr>
        <w:t xml:space="preserve"> Linkage Editor</w:t>
      </w:r>
    </w:p>
    <w:p w14:paraId="0C4720CF" w14:textId="77777777" w:rsidR="00D73637" w:rsidRPr="00D73637" w:rsidRDefault="00D73637" w:rsidP="00D73637">
      <w:pPr>
        <w:pStyle w:val="ListParagraph"/>
        <w:ind w:left="360"/>
        <w:rPr>
          <w:sz w:val="28"/>
          <w:szCs w:val="24"/>
        </w:rPr>
      </w:pPr>
      <w:r w:rsidRPr="00D73637">
        <w:rPr>
          <w:b/>
          <w:bCs/>
          <w:sz w:val="28"/>
          <w:szCs w:val="24"/>
        </w:rPr>
        <w:t>2.</w:t>
      </w:r>
      <w:r w:rsidRPr="00D73637">
        <w:rPr>
          <w:sz w:val="28"/>
          <w:szCs w:val="24"/>
        </w:rPr>
        <w:t xml:space="preserve"> Dynamic Linker </w:t>
      </w:r>
    </w:p>
    <w:p w14:paraId="331A3AD1" w14:textId="58337CEF" w:rsidR="00D73637" w:rsidRDefault="002C5E92" w:rsidP="002C5E92">
      <w:pPr>
        <w:rPr>
          <w:b/>
          <w:bCs/>
          <w:sz w:val="28"/>
          <w:szCs w:val="24"/>
        </w:rPr>
      </w:pPr>
      <w:proofErr w:type="gramStart"/>
      <w:r w:rsidRPr="002C5E92">
        <w:rPr>
          <w:b/>
          <w:bCs/>
          <w:sz w:val="28"/>
          <w:szCs w:val="24"/>
        </w:rPr>
        <w:t>Loader</w:t>
      </w:r>
      <w:r>
        <w:rPr>
          <w:b/>
          <w:bCs/>
          <w:sz w:val="28"/>
          <w:szCs w:val="24"/>
        </w:rPr>
        <w:t xml:space="preserve"> :</w:t>
      </w:r>
      <w:proofErr w:type="gramEnd"/>
    </w:p>
    <w:p w14:paraId="7D6159E8" w14:textId="24CF0ECF" w:rsidR="002C5E92" w:rsidRDefault="002C5E92" w:rsidP="002C5E92">
      <w:pPr>
        <w:pStyle w:val="ListParagraph"/>
        <w:numPr>
          <w:ilvl w:val="0"/>
          <w:numId w:val="19"/>
        </w:numPr>
        <w:rPr>
          <w:b/>
          <w:bCs/>
          <w:sz w:val="28"/>
          <w:szCs w:val="24"/>
        </w:rPr>
      </w:pPr>
      <w:r w:rsidRPr="002C5E92">
        <w:rPr>
          <w:sz w:val="28"/>
          <w:szCs w:val="24"/>
        </w:rPr>
        <w:t>It is special program that takes input of executable files from linker, loads it to main memory, and prepares this code for execution by computer</w:t>
      </w:r>
      <w:r w:rsidRPr="002C5E92">
        <w:rPr>
          <w:b/>
          <w:bCs/>
          <w:sz w:val="28"/>
          <w:szCs w:val="24"/>
        </w:rPr>
        <w:t>.</w:t>
      </w:r>
    </w:p>
    <w:p w14:paraId="316B048A" w14:textId="682C9596" w:rsidR="002C5E92" w:rsidRDefault="002C5E92" w:rsidP="002C5E92">
      <w:pPr>
        <w:pStyle w:val="ListParagraph"/>
        <w:numPr>
          <w:ilvl w:val="0"/>
          <w:numId w:val="19"/>
        </w:numPr>
        <w:rPr>
          <w:sz w:val="28"/>
          <w:szCs w:val="24"/>
        </w:rPr>
      </w:pPr>
      <w:r w:rsidRPr="002C5E92">
        <w:rPr>
          <w:sz w:val="28"/>
          <w:szCs w:val="24"/>
        </w:rPr>
        <w:t>Loader allocates memory space to program. Even it settles down symbolic reference between objects. </w:t>
      </w:r>
    </w:p>
    <w:p w14:paraId="32331381" w14:textId="2E835402" w:rsidR="002C5E92" w:rsidRDefault="002C5E92" w:rsidP="002C5E92">
      <w:pPr>
        <w:pStyle w:val="ListParagraph"/>
        <w:numPr>
          <w:ilvl w:val="0"/>
          <w:numId w:val="19"/>
        </w:numPr>
        <w:rPr>
          <w:sz w:val="28"/>
          <w:szCs w:val="24"/>
        </w:rPr>
      </w:pPr>
      <w:r w:rsidRPr="002C5E92">
        <w:rPr>
          <w:sz w:val="28"/>
          <w:szCs w:val="24"/>
        </w:rPr>
        <w:t>It is in charge of loading programs and libraries in operating system.</w:t>
      </w:r>
    </w:p>
    <w:p w14:paraId="07A5DA40" w14:textId="56474B0A" w:rsidR="002C5E92" w:rsidRDefault="002C5E92" w:rsidP="002C5E92">
      <w:pPr>
        <w:pStyle w:val="ListParagraph"/>
        <w:numPr>
          <w:ilvl w:val="0"/>
          <w:numId w:val="19"/>
        </w:numPr>
        <w:rPr>
          <w:sz w:val="28"/>
          <w:szCs w:val="24"/>
        </w:rPr>
      </w:pPr>
      <w:r w:rsidRPr="002C5E92">
        <w:rPr>
          <w:sz w:val="28"/>
          <w:szCs w:val="24"/>
        </w:rPr>
        <w:t>The embedded computer systems don’t have loaders. In them, code is executed through ROM.</w:t>
      </w:r>
    </w:p>
    <w:p w14:paraId="2F123605" w14:textId="77777777" w:rsidR="002C5E92" w:rsidRPr="002C5E92" w:rsidRDefault="002C5E92" w:rsidP="002C5E92">
      <w:pPr>
        <w:pStyle w:val="ListParagraph"/>
        <w:numPr>
          <w:ilvl w:val="0"/>
          <w:numId w:val="19"/>
        </w:numPr>
        <w:rPr>
          <w:sz w:val="28"/>
          <w:szCs w:val="24"/>
        </w:rPr>
      </w:pPr>
      <w:r w:rsidRPr="002C5E92">
        <w:rPr>
          <w:sz w:val="28"/>
          <w:szCs w:val="24"/>
        </w:rPr>
        <w:t>There are following various loading schemes: </w:t>
      </w:r>
    </w:p>
    <w:p w14:paraId="68AF1E54" w14:textId="77777777" w:rsidR="002C5E92" w:rsidRPr="002C5E92" w:rsidRDefault="002C5E92" w:rsidP="002C5E92">
      <w:pPr>
        <w:pStyle w:val="ListParagraph"/>
        <w:ind w:left="360"/>
        <w:rPr>
          <w:sz w:val="28"/>
          <w:szCs w:val="24"/>
        </w:rPr>
      </w:pPr>
      <w:r w:rsidRPr="002C5E92">
        <w:rPr>
          <w:sz w:val="28"/>
          <w:szCs w:val="24"/>
        </w:rPr>
        <w:t>1. Absolute Loaders</w:t>
      </w:r>
    </w:p>
    <w:p w14:paraId="212B656B" w14:textId="77777777" w:rsidR="002C5E92" w:rsidRPr="002C5E92" w:rsidRDefault="002C5E92" w:rsidP="002C5E92">
      <w:pPr>
        <w:pStyle w:val="ListParagraph"/>
        <w:ind w:left="360"/>
        <w:rPr>
          <w:sz w:val="28"/>
          <w:szCs w:val="24"/>
        </w:rPr>
      </w:pPr>
      <w:r w:rsidRPr="002C5E92">
        <w:rPr>
          <w:sz w:val="28"/>
          <w:szCs w:val="24"/>
        </w:rPr>
        <w:t>2. Relocating Loaders</w:t>
      </w:r>
    </w:p>
    <w:p w14:paraId="18DE78BD" w14:textId="77777777" w:rsidR="002C5E92" w:rsidRPr="002C5E92" w:rsidRDefault="002C5E92" w:rsidP="002C5E92">
      <w:pPr>
        <w:pStyle w:val="ListParagraph"/>
        <w:ind w:left="360"/>
        <w:rPr>
          <w:sz w:val="28"/>
          <w:szCs w:val="24"/>
        </w:rPr>
      </w:pPr>
      <w:r w:rsidRPr="002C5E92">
        <w:rPr>
          <w:sz w:val="28"/>
          <w:szCs w:val="24"/>
        </w:rPr>
        <w:t>3. Direct Linking Loaders</w:t>
      </w:r>
    </w:p>
    <w:p w14:paraId="29CAAD59" w14:textId="77777777" w:rsidR="002C5E92" w:rsidRPr="002C5E92" w:rsidRDefault="002C5E92" w:rsidP="002C5E92">
      <w:pPr>
        <w:pStyle w:val="ListParagraph"/>
        <w:ind w:left="360"/>
        <w:rPr>
          <w:sz w:val="28"/>
          <w:szCs w:val="24"/>
        </w:rPr>
      </w:pPr>
      <w:r w:rsidRPr="002C5E92">
        <w:rPr>
          <w:sz w:val="28"/>
          <w:szCs w:val="24"/>
        </w:rPr>
        <w:t>4. Bootstrap Loader</w:t>
      </w:r>
    </w:p>
    <w:p w14:paraId="363A3528" w14:textId="77777777" w:rsidR="002C5E92" w:rsidRPr="002C5E92" w:rsidRDefault="002C5E92" w:rsidP="002C5E92">
      <w:pPr>
        <w:rPr>
          <w:sz w:val="28"/>
          <w:szCs w:val="24"/>
        </w:rPr>
      </w:pPr>
      <w:r w:rsidRPr="002C5E92">
        <w:rPr>
          <w:b/>
          <w:bCs/>
          <w:sz w:val="28"/>
          <w:szCs w:val="24"/>
        </w:rPr>
        <w:t>The loader performs several tasks, including:</w:t>
      </w:r>
    </w:p>
    <w:p w14:paraId="72161C97" w14:textId="77777777" w:rsidR="002C5E92" w:rsidRPr="002C5E92" w:rsidRDefault="002C5E92" w:rsidP="002C5E92">
      <w:pPr>
        <w:pStyle w:val="ListParagraph"/>
        <w:numPr>
          <w:ilvl w:val="0"/>
          <w:numId w:val="19"/>
        </w:numPr>
        <w:rPr>
          <w:sz w:val="28"/>
          <w:szCs w:val="24"/>
        </w:rPr>
      </w:pPr>
      <w:r w:rsidRPr="002C5E92">
        <w:rPr>
          <w:sz w:val="28"/>
          <w:szCs w:val="24"/>
        </w:rPr>
        <w:t>Loading: The loader loads the executable file into memory and allocates memory for the program.</w:t>
      </w:r>
    </w:p>
    <w:p w14:paraId="5553BD9F" w14:textId="77777777" w:rsidR="002C5E92" w:rsidRPr="002C5E92" w:rsidRDefault="002C5E92" w:rsidP="002C5E92">
      <w:pPr>
        <w:pStyle w:val="ListParagraph"/>
        <w:numPr>
          <w:ilvl w:val="0"/>
          <w:numId w:val="19"/>
        </w:numPr>
        <w:rPr>
          <w:sz w:val="28"/>
          <w:szCs w:val="24"/>
        </w:rPr>
      </w:pPr>
      <w:r w:rsidRPr="002C5E92">
        <w:rPr>
          <w:sz w:val="28"/>
          <w:szCs w:val="24"/>
        </w:rPr>
        <w:lastRenderedPageBreak/>
        <w:t>Relocation: The loader adjusts the program’s memory addresses to reflect its location in memory.</w:t>
      </w:r>
    </w:p>
    <w:p w14:paraId="089E64D7" w14:textId="77777777" w:rsidR="002C5E92" w:rsidRPr="002C5E92" w:rsidRDefault="002C5E92" w:rsidP="002C5E92">
      <w:pPr>
        <w:pStyle w:val="ListParagraph"/>
        <w:numPr>
          <w:ilvl w:val="0"/>
          <w:numId w:val="19"/>
        </w:numPr>
        <w:rPr>
          <w:sz w:val="28"/>
          <w:szCs w:val="24"/>
        </w:rPr>
      </w:pPr>
      <w:r w:rsidRPr="002C5E92">
        <w:rPr>
          <w:sz w:val="28"/>
          <w:szCs w:val="24"/>
        </w:rPr>
        <w:t>Symbol resolution: The loader resolves any unresolved external symbols that are required by the program.</w:t>
      </w:r>
    </w:p>
    <w:p w14:paraId="3F8F4B0C" w14:textId="77777777" w:rsidR="002C5E92" w:rsidRPr="002C5E92" w:rsidRDefault="002C5E92" w:rsidP="002C5E92">
      <w:pPr>
        <w:pStyle w:val="ListParagraph"/>
        <w:numPr>
          <w:ilvl w:val="0"/>
          <w:numId w:val="19"/>
        </w:numPr>
        <w:rPr>
          <w:sz w:val="28"/>
          <w:szCs w:val="24"/>
        </w:rPr>
      </w:pPr>
      <w:r w:rsidRPr="002C5E92">
        <w:rPr>
          <w:sz w:val="28"/>
          <w:szCs w:val="24"/>
        </w:rPr>
        <w:t>Dynamic linking: The loader can dynamically link libraries into the program at runtime to provide additional functionality.</w:t>
      </w:r>
    </w:p>
    <w:p w14:paraId="652FBE8F" w14:textId="773054F2" w:rsidR="002C5E92" w:rsidRDefault="002C5E92" w:rsidP="002C5E92">
      <w:pPr>
        <w:rPr>
          <w:b/>
          <w:bCs/>
          <w:sz w:val="28"/>
          <w:szCs w:val="24"/>
        </w:rPr>
      </w:pPr>
      <w:proofErr w:type="gramStart"/>
      <w:r w:rsidRPr="002C5E92">
        <w:rPr>
          <w:b/>
          <w:bCs/>
          <w:sz w:val="28"/>
          <w:szCs w:val="24"/>
        </w:rPr>
        <w:t>Assembler</w:t>
      </w:r>
      <w:r>
        <w:rPr>
          <w:b/>
          <w:bCs/>
          <w:sz w:val="28"/>
          <w:szCs w:val="24"/>
        </w:rPr>
        <w:t xml:space="preserve"> :</w:t>
      </w:r>
      <w:proofErr w:type="gramEnd"/>
    </w:p>
    <w:p w14:paraId="3BA8D133" w14:textId="1EFF5532" w:rsidR="002C5E92" w:rsidRDefault="000D538D" w:rsidP="002C5E92">
      <w:pPr>
        <w:pStyle w:val="ListParagraph"/>
        <w:numPr>
          <w:ilvl w:val="0"/>
          <w:numId w:val="21"/>
        </w:numPr>
        <w:rPr>
          <w:sz w:val="28"/>
          <w:szCs w:val="24"/>
        </w:rPr>
      </w:pPr>
      <w:r w:rsidRPr="000D538D">
        <w:rPr>
          <w:sz w:val="28"/>
          <w:szCs w:val="24"/>
        </w:rPr>
        <w:t>An assembler is a software tool used in the compilation process to translate assembly language programs into machine code or object code.</w:t>
      </w:r>
    </w:p>
    <w:p w14:paraId="6CD102FD" w14:textId="1231BFFB" w:rsidR="000D538D" w:rsidRDefault="000D538D" w:rsidP="002C5E92">
      <w:pPr>
        <w:pStyle w:val="ListParagraph"/>
        <w:numPr>
          <w:ilvl w:val="0"/>
          <w:numId w:val="21"/>
        </w:numPr>
        <w:rPr>
          <w:sz w:val="28"/>
          <w:szCs w:val="24"/>
        </w:rPr>
      </w:pPr>
      <w:r w:rsidRPr="000D538D">
        <w:rPr>
          <w:sz w:val="28"/>
          <w:szCs w:val="24"/>
        </w:rPr>
        <w:t>Assembly language is a low-level programming language that uses mnemonic instructions to represent machine instructions directly.</w:t>
      </w:r>
    </w:p>
    <w:p w14:paraId="2F71D6F4" w14:textId="1051AF0B" w:rsidR="000D538D" w:rsidRDefault="000D538D" w:rsidP="002C5E92">
      <w:pPr>
        <w:pStyle w:val="ListParagraph"/>
        <w:numPr>
          <w:ilvl w:val="0"/>
          <w:numId w:val="21"/>
        </w:numPr>
        <w:rPr>
          <w:sz w:val="28"/>
          <w:szCs w:val="24"/>
        </w:rPr>
      </w:pPr>
      <w:r w:rsidRPr="000D538D">
        <w:rPr>
          <w:sz w:val="28"/>
          <w:szCs w:val="24"/>
        </w:rPr>
        <w:t>Assemblers are essential in the process of converting human-readable assembly language code into binary machine code that can be executed by a computer's CPU.</w:t>
      </w:r>
    </w:p>
    <w:p w14:paraId="08DBD86E" w14:textId="51DFC1DF" w:rsidR="000D538D" w:rsidRDefault="000D538D" w:rsidP="002C5E92">
      <w:pPr>
        <w:pStyle w:val="ListParagraph"/>
        <w:numPr>
          <w:ilvl w:val="0"/>
          <w:numId w:val="21"/>
        </w:numPr>
        <w:rPr>
          <w:sz w:val="28"/>
          <w:szCs w:val="24"/>
        </w:rPr>
      </w:pPr>
      <w:r w:rsidRPr="000D538D">
        <w:rPr>
          <w:sz w:val="28"/>
          <w:szCs w:val="24"/>
        </w:rPr>
        <w:t>A programmer uses a sequence of these assembler instructions to write the </w:t>
      </w:r>
      <w:hyperlink r:id="rId20" w:history="1">
        <w:r w:rsidRPr="000D538D">
          <w:rPr>
            <w:rStyle w:val="Hyperlink"/>
            <w:sz w:val="28"/>
            <w:szCs w:val="24"/>
          </w:rPr>
          <w:t>source code</w:t>
        </w:r>
      </w:hyperlink>
      <w:r w:rsidRPr="000D538D">
        <w:rPr>
          <w:sz w:val="28"/>
          <w:szCs w:val="24"/>
        </w:rPr>
        <w:t>. The assembler program then takes each statement in the source program and generates a corresponding bit stream or pattern called the </w:t>
      </w:r>
      <w:r w:rsidRPr="000D538D">
        <w:rPr>
          <w:i/>
          <w:iCs/>
          <w:sz w:val="28"/>
          <w:szCs w:val="24"/>
        </w:rPr>
        <w:t>object code</w:t>
      </w:r>
      <w:r w:rsidRPr="000D538D">
        <w:rPr>
          <w:sz w:val="28"/>
          <w:szCs w:val="24"/>
        </w:rPr>
        <w:t>.</w:t>
      </w:r>
    </w:p>
    <w:p w14:paraId="3087DC01" w14:textId="77777777" w:rsidR="000D538D" w:rsidRDefault="000D538D" w:rsidP="002C5E92">
      <w:pPr>
        <w:pStyle w:val="ListParagraph"/>
        <w:numPr>
          <w:ilvl w:val="0"/>
          <w:numId w:val="21"/>
        </w:numPr>
        <w:rPr>
          <w:sz w:val="28"/>
          <w:szCs w:val="24"/>
        </w:rPr>
      </w:pPr>
      <w:r w:rsidRPr="000D538D">
        <w:rPr>
          <w:sz w:val="28"/>
          <w:szCs w:val="24"/>
        </w:rPr>
        <w:t>The assembler identifies the symbolic names associated with each instruction and allocates </w:t>
      </w:r>
      <w:hyperlink r:id="rId21" w:history="1">
        <w:r w:rsidRPr="000D538D">
          <w:rPr>
            <w:rStyle w:val="Hyperlink"/>
            <w:sz w:val="28"/>
            <w:szCs w:val="24"/>
          </w:rPr>
          <w:t>memory</w:t>
        </w:r>
      </w:hyperlink>
      <w:r w:rsidRPr="000D538D">
        <w:rPr>
          <w:sz w:val="28"/>
          <w:szCs w:val="24"/>
        </w:rPr>
        <w:t> to each instruction.</w:t>
      </w:r>
    </w:p>
    <w:p w14:paraId="22660892" w14:textId="77777777" w:rsidR="000D538D" w:rsidRDefault="000D538D" w:rsidP="000D538D">
      <w:pPr>
        <w:pStyle w:val="ListParagraph"/>
        <w:numPr>
          <w:ilvl w:val="0"/>
          <w:numId w:val="21"/>
        </w:numPr>
        <w:rPr>
          <w:sz w:val="28"/>
          <w:szCs w:val="24"/>
        </w:rPr>
      </w:pPr>
      <w:r w:rsidRPr="000D538D">
        <w:rPr>
          <w:sz w:val="28"/>
          <w:szCs w:val="24"/>
        </w:rPr>
        <w:t>It also maintains a </w:t>
      </w:r>
      <w:hyperlink r:id="rId22" w:history="1">
        <w:r w:rsidRPr="000D538D">
          <w:rPr>
            <w:rStyle w:val="Hyperlink"/>
            <w:sz w:val="28"/>
            <w:szCs w:val="24"/>
          </w:rPr>
          <w:t>program counter</w:t>
        </w:r>
      </w:hyperlink>
      <w:r w:rsidRPr="000D538D">
        <w:rPr>
          <w:sz w:val="28"/>
          <w:szCs w:val="24"/>
        </w:rPr>
        <w:t> or location counter (LC) to keep track of the memory addresses of every instruction. </w:t>
      </w:r>
    </w:p>
    <w:p w14:paraId="19DB2D49" w14:textId="7B4DEE25" w:rsidR="000D538D" w:rsidRPr="000D538D" w:rsidRDefault="000D538D" w:rsidP="000D538D">
      <w:pPr>
        <w:pStyle w:val="ListParagraph"/>
        <w:numPr>
          <w:ilvl w:val="0"/>
          <w:numId w:val="21"/>
        </w:numPr>
        <w:rPr>
          <w:sz w:val="28"/>
          <w:szCs w:val="24"/>
        </w:rPr>
      </w:pPr>
      <w:r w:rsidRPr="000D538D">
        <w:rPr>
          <w:sz w:val="28"/>
          <w:szCs w:val="24"/>
        </w:rPr>
        <w:t>There are two main types of assemblers</w:t>
      </w:r>
      <w:r w:rsidRPr="000D538D">
        <w:rPr>
          <w:sz w:val="28"/>
          <w:szCs w:val="24"/>
        </w:rPr>
        <w:t xml:space="preserve"> - </w:t>
      </w:r>
      <w:r w:rsidRPr="000D538D">
        <w:rPr>
          <w:b/>
          <w:bCs/>
          <w:sz w:val="28"/>
          <w:szCs w:val="24"/>
        </w:rPr>
        <w:t>Single-pass assembler</w:t>
      </w:r>
      <w:r>
        <w:rPr>
          <w:b/>
          <w:bCs/>
          <w:sz w:val="28"/>
          <w:szCs w:val="24"/>
        </w:rPr>
        <w:t xml:space="preserve"> </w:t>
      </w:r>
      <w:proofErr w:type="gramStart"/>
      <w:r>
        <w:rPr>
          <w:b/>
          <w:bCs/>
          <w:sz w:val="28"/>
          <w:szCs w:val="24"/>
        </w:rPr>
        <w:t xml:space="preserve">and </w:t>
      </w:r>
      <w:r w:rsidRPr="000D538D">
        <w:rPr>
          <w:b/>
          <w:bCs/>
          <w:sz w:val="28"/>
          <w:szCs w:val="24"/>
        </w:rPr>
        <w:t xml:space="preserve"> </w:t>
      </w:r>
      <w:r w:rsidRPr="000D538D">
        <w:rPr>
          <w:b/>
          <w:bCs/>
          <w:sz w:val="28"/>
          <w:szCs w:val="24"/>
        </w:rPr>
        <w:t>Multipass</w:t>
      </w:r>
      <w:proofErr w:type="gramEnd"/>
      <w:r w:rsidRPr="000D538D">
        <w:rPr>
          <w:b/>
          <w:bCs/>
          <w:sz w:val="28"/>
          <w:szCs w:val="24"/>
        </w:rPr>
        <w:t xml:space="preserve"> assembler</w:t>
      </w:r>
      <w:r>
        <w:rPr>
          <w:b/>
          <w:bCs/>
          <w:sz w:val="28"/>
          <w:szCs w:val="24"/>
        </w:rPr>
        <w:t>.</w:t>
      </w:r>
    </w:p>
    <w:p w14:paraId="2A3E7FE4" w14:textId="73E579D8" w:rsidR="000D538D" w:rsidRPr="000D538D" w:rsidRDefault="000D538D" w:rsidP="000D538D">
      <w:pPr>
        <w:rPr>
          <w:b/>
          <w:bCs/>
          <w:sz w:val="28"/>
          <w:szCs w:val="24"/>
        </w:rPr>
      </w:pPr>
      <w:r w:rsidRPr="000D538D">
        <w:rPr>
          <w:b/>
          <w:bCs/>
          <w:sz w:val="28"/>
          <w:szCs w:val="24"/>
        </w:rPr>
        <w:t xml:space="preserve">Single-pass </w:t>
      </w:r>
      <w:proofErr w:type="gramStart"/>
      <w:r w:rsidRPr="000D538D">
        <w:rPr>
          <w:b/>
          <w:bCs/>
          <w:sz w:val="28"/>
          <w:szCs w:val="24"/>
        </w:rPr>
        <w:t>assembler</w:t>
      </w:r>
      <w:r>
        <w:rPr>
          <w:b/>
          <w:bCs/>
          <w:sz w:val="28"/>
          <w:szCs w:val="24"/>
        </w:rPr>
        <w:t xml:space="preserve"> :</w:t>
      </w:r>
      <w:proofErr w:type="gramEnd"/>
    </w:p>
    <w:p w14:paraId="19E605A9" w14:textId="3ABD1DA1" w:rsidR="000D538D" w:rsidRDefault="000D538D" w:rsidP="000D538D">
      <w:pPr>
        <w:pStyle w:val="ListParagraph"/>
        <w:numPr>
          <w:ilvl w:val="0"/>
          <w:numId w:val="21"/>
        </w:numPr>
        <w:rPr>
          <w:sz w:val="28"/>
          <w:szCs w:val="24"/>
        </w:rPr>
      </w:pPr>
      <w:r w:rsidRPr="000D538D">
        <w:rPr>
          <w:sz w:val="28"/>
          <w:szCs w:val="24"/>
        </w:rPr>
        <w:t>A single-pass or one-pass assembler translates the entire assembly language program into its equivalent machine language program in one go.</w:t>
      </w:r>
    </w:p>
    <w:p w14:paraId="0A8B63F9" w14:textId="63F7A32F" w:rsidR="000D538D" w:rsidRPr="000D538D" w:rsidRDefault="000D538D" w:rsidP="000D538D">
      <w:pPr>
        <w:rPr>
          <w:b/>
          <w:bCs/>
          <w:sz w:val="28"/>
          <w:szCs w:val="24"/>
        </w:rPr>
      </w:pPr>
      <w:r w:rsidRPr="000D538D">
        <w:rPr>
          <w:b/>
          <w:bCs/>
          <w:sz w:val="28"/>
          <w:szCs w:val="24"/>
        </w:rPr>
        <w:t xml:space="preserve">Multipass </w:t>
      </w:r>
      <w:proofErr w:type="gramStart"/>
      <w:r w:rsidRPr="000D538D">
        <w:rPr>
          <w:b/>
          <w:bCs/>
          <w:sz w:val="28"/>
          <w:szCs w:val="24"/>
        </w:rPr>
        <w:t>assembler</w:t>
      </w:r>
      <w:r>
        <w:rPr>
          <w:b/>
          <w:bCs/>
          <w:sz w:val="28"/>
          <w:szCs w:val="24"/>
        </w:rPr>
        <w:t xml:space="preserve"> :</w:t>
      </w:r>
      <w:proofErr w:type="gramEnd"/>
    </w:p>
    <w:p w14:paraId="374BB60F" w14:textId="2087086C" w:rsidR="000D538D" w:rsidRPr="000D538D" w:rsidRDefault="000D538D" w:rsidP="000D538D">
      <w:pPr>
        <w:pStyle w:val="ListParagraph"/>
        <w:numPr>
          <w:ilvl w:val="0"/>
          <w:numId w:val="21"/>
        </w:numPr>
        <w:rPr>
          <w:sz w:val="28"/>
          <w:szCs w:val="24"/>
        </w:rPr>
      </w:pPr>
      <w:r w:rsidRPr="000D538D">
        <w:rPr>
          <w:sz w:val="28"/>
          <w:szCs w:val="24"/>
        </w:rPr>
        <w:t>In a multipass assembler, the assembler must scan the assembly language program multiple times before it can be translated to its equivalent machine language avatar</w:t>
      </w:r>
    </w:p>
    <w:p w14:paraId="53388F7B" w14:textId="637B0704" w:rsidR="000D538D" w:rsidRPr="000D538D" w:rsidRDefault="000D538D" w:rsidP="000D538D">
      <w:pPr>
        <w:pStyle w:val="ListParagraph"/>
        <w:numPr>
          <w:ilvl w:val="0"/>
          <w:numId w:val="21"/>
        </w:numPr>
        <w:rPr>
          <w:sz w:val="28"/>
          <w:szCs w:val="24"/>
        </w:rPr>
      </w:pPr>
      <w:r w:rsidRPr="000D538D">
        <w:rPr>
          <w:sz w:val="28"/>
          <w:szCs w:val="24"/>
        </w:rPr>
        <w:t>In the first pass, the assembler generates a symbol code where it records and processes the pseudo instructions in assembly language. In the second pass, it generates the equivalent machine code.</w:t>
      </w:r>
    </w:p>
    <w:p w14:paraId="7E0E047A" w14:textId="5398FF94" w:rsidR="000D538D" w:rsidRDefault="00D0167C" w:rsidP="00D0167C">
      <w:pPr>
        <w:jc w:val="center"/>
        <w:rPr>
          <w:b/>
          <w:bCs/>
          <w:color w:val="FF0000"/>
          <w:sz w:val="28"/>
          <w:szCs w:val="24"/>
        </w:rPr>
      </w:pPr>
      <w:r w:rsidRPr="00D0167C">
        <w:rPr>
          <w:b/>
          <w:bCs/>
          <w:color w:val="FF0000"/>
          <w:sz w:val="28"/>
          <w:szCs w:val="24"/>
        </w:rPr>
        <w:lastRenderedPageBreak/>
        <w:t xml:space="preserve">What are different types of </w:t>
      </w:r>
      <w:proofErr w:type="gramStart"/>
      <w:r w:rsidRPr="00D0167C">
        <w:rPr>
          <w:b/>
          <w:bCs/>
          <w:color w:val="FF0000"/>
          <w:sz w:val="28"/>
          <w:szCs w:val="24"/>
        </w:rPr>
        <w:t>compiler</w:t>
      </w:r>
      <w:proofErr w:type="gramEnd"/>
      <w:r w:rsidRPr="00D0167C">
        <w:rPr>
          <w:b/>
          <w:bCs/>
          <w:color w:val="FF0000"/>
          <w:sz w:val="28"/>
          <w:szCs w:val="24"/>
        </w:rPr>
        <w:t>? Explain.</w:t>
      </w:r>
    </w:p>
    <w:p w14:paraId="0D634645" w14:textId="0595589E" w:rsidR="00D0167C" w:rsidRDefault="00D0167C" w:rsidP="00D0167C">
      <w:pPr>
        <w:pStyle w:val="ListParagraph"/>
        <w:numPr>
          <w:ilvl w:val="0"/>
          <w:numId w:val="22"/>
        </w:numPr>
        <w:rPr>
          <w:sz w:val="28"/>
          <w:szCs w:val="24"/>
        </w:rPr>
      </w:pPr>
      <w:r w:rsidRPr="00D0167C">
        <w:rPr>
          <w:sz w:val="28"/>
          <w:szCs w:val="24"/>
        </w:rPr>
        <w:t>A compiler is a software program that converts the high-level source code written in a programming language into low-level machine code that can be executed by the computer hardware</w:t>
      </w:r>
      <w:r>
        <w:rPr>
          <w:sz w:val="28"/>
          <w:szCs w:val="24"/>
        </w:rPr>
        <w:t>.</w:t>
      </w:r>
    </w:p>
    <w:p w14:paraId="28CE4756" w14:textId="5E135720" w:rsidR="00D0167C" w:rsidRDefault="00D0167C" w:rsidP="00D0167C">
      <w:pPr>
        <w:pStyle w:val="ListParagraph"/>
        <w:numPr>
          <w:ilvl w:val="0"/>
          <w:numId w:val="22"/>
        </w:numPr>
        <w:rPr>
          <w:sz w:val="28"/>
          <w:szCs w:val="24"/>
        </w:rPr>
      </w:pPr>
      <w:r w:rsidRPr="00D0167C">
        <w:rPr>
          <w:sz w:val="28"/>
          <w:szCs w:val="24"/>
        </w:rPr>
        <w:t> A Compilation Error occurs when the compiler fails to compile or convert the source code due to errors in the source code or in the compiler itself.</w:t>
      </w:r>
    </w:p>
    <w:p w14:paraId="4C83F7E8" w14:textId="25CF42F0" w:rsidR="00D0167C" w:rsidRDefault="00090A39" w:rsidP="00D0167C">
      <w:pPr>
        <w:pStyle w:val="ListParagraph"/>
        <w:numPr>
          <w:ilvl w:val="0"/>
          <w:numId w:val="22"/>
        </w:numPr>
        <w:rPr>
          <w:sz w:val="28"/>
          <w:szCs w:val="24"/>
        </w:rPr>
      </w:pPr>
      <w:r w:rsidRPr="00090A39">
        <w:rPr>
          <w:sz w:val="28"/>
          <w:szCs w:val="24"/>
        </w:rPr>
        <w:t xml:space="preserve">There are many different types of Compilers. A few of them are mentioned </w:t>
      </w:r>
      <w:proofErr w:type="gramStart"/>
      <w:r w:rsidRPr="00090A39">
        <w:rPr>
          <w:sz w:val="28"/>
          <w:szCs w:val="24"/>
        </w:rPr>
        <w:t>below</w:t>
      </w:r>
      <w:r>
        <w:rPr>
          <w:sz w:val="28"/>
          <w:szCs w:val="24"/>
        </w:rPr>
        <w:t xml:space="preserve"> :</w:t>
      </w:r>
      <w:proofErr w:type="gramEnd"/>
    </w:p>
    <w:p w14:paraId="562314B8" w14:textId="6653DD13" w:rsidR="00090A39" w:rsidRDefault="00090A39" w:rsidP="00090A39">
      <w:pPr>
        <w:rPr>
          <w:b/>
          <w:bCs/>
          <w:sz w:val="28"/>
          <w:szCs w:val="24"/>
        </w:rPr>
      </w:pPr>
      <w:r w:rsidRPr="00090A39">
        <w:rPr>
          <w:b/>
          <w:bCs/>
          <w:sz w:val="28"/>
          <w:szCs w:val="24"/>
        </w:rPr>
        <w:t xml:space="preserve">Traditional </w:t>
      </w:r>
      <w:proofErr w:type="gramStart"/>
      <w:r w:rsidRPr="00090A39">
        <w:rPr>
          <w:b/>
          <w:bCs/>
          <w:sz w:val="28"/>
          <w:szCs w:val="24"/>
        </w:rPr>
        <w:t>Compiler</w:t>
      </w:r>
      <w:r>
        <w:rPr>
          <w:b/>
          <w:bCs/>
          <w:sz w:val="28"/>
          <w:szCs w:val="24"/>
        </w:rPr>
        <w:t xml:space="preserve"> :</w:t>
      </w:r>
      <w:proofErr w:type="gramEnd"/>
    </w:p>
    <w:p w14:paraId="6BC89CFC" w14:textId="03710986" w:rsidR="00090A39" w:rsidRDefault="0092235B" w:rsidP="00090A39">
      <w:pPr>
        <w:pStyle w:val="ListParagraph"/>
        <w:numPr>
          <w:ilvl w:val="0"/>
          <w:numId w:val="23"/>
        </w:numPr>
        <w:rPr>
          <w:sz w:val="28"/>
          <w:szCs w:val="24"/>
        </w:rPr>
      </w:pPr>
      <w:r w:rsidRPr="0092235B">
        <w:rPr>
          <w:sz w:val="28"/>
          <w:szCs w:val="24"/>
        </w:rPr>
        <w:t>Traditional Compilers simply convert a high-level language program code into its corresponding machine code. </w:t>
      </w:r>
    </w:p>
    <w:p w14:paraId="5AFBEA45" w14:textId="441960B8" w:rsidR="0092235B" w:rsidRDefault="0092235B" w:rsidP="00090A39">
      <w:pPr>
        <w:pStyle w:val="ListParagraph"/>
        <w:numPr>
          <w:ilvl w:val="0"/>
          <w:numId w:val="23"/>
        </w:numPr>
        <w:rPr>
          <w:sz w:val="28"/>
          <w:szCs w:val="24"/>
        </w:rPr>
      </w:pPr>
      <w:r>
        <w:rPr>
          <w:sz w:val="28"/>
          <w:szCs w:val="24"/>
        </w:rPr>
        <w:t xml:space="preserve">It </w:t>
      </w:r>
      <w:r w:rsidRPr="0092235B">
        <w:rPr>
          <w:sz w:val="28"/>
          <w:szCs w:val="24"/>
        </w:rPr>
        <w:t>Optimizes code for execution time and memory space efficiency.</w:t>
      </w:r>
    </w:p>
    <w:p w14:paraId="4CE144CA" w14:textId="43793A4F" w:rsidR="0092235B" w:rsidRDefault="0092235B" w:rsidP="00090A39">
      <w:pPr>
        <w:pStyle w:val="ListParagraph"/>
        <w:numPr>
          <w:ilvl w:val="0"/>
          <w:numId w:val="23"/>
        </w:numPr>
        <w:rPr>
          <w:sz w:val="28"/>
          <w:szCs w:val="24"/>
        </w:rPr>
      </w:pPr>
      <w:r w:rsidRPr="0092235B">
        <w:rPr>
          <w:sz w:val="28"/>
          <w:szCs w:val="24"/>
        </w:rPr>
        <w:t>Examples</w:t>
      </w:r>
      <w:r>
        <w:rPr>
          <w:sz w:val="28"/>
          <w:szCs w:val="24"/>
        </w:rPr>
        <w:t xml:space="preserve"> of traditional compilers </w:t>
      </w:r>
      <w:r w:rsidRPr="0092235B">
        <w:rPr>
          <w:sz w:val="28"/>
          <w:szCs w:val="24"/>
        </w:rPr>
        <w:t>include compilers for languages like C, C++, and Pascal.</w:t>
      </w:r>
    </w:p>
    <w:p w14:paraId="4CC01B9F" w14:textId="10E28622" w:rsidR="0092235B" w:rsidRDefault="0092235B" w:rsidP="0092235B">
      <w:pPr>
        <w:rPr>
          <w:b/>
          <w:bCs/>
          <w:sz w:val="28"/>
          <w:szCs w:val="24"/>
        </w:rPr>
      </w:pPr>
      <w:r w:rsidRPr="0092235B">
        <w:rPr>
          <w:b/>
          <w:bCs/>
          <w:sz w:val="28"/>
          <w:szCs w:val="24"/>
        </w:rPr>
        <w:t xml:space="preserve">Incremental </w:t>
      </w:r>
      <w:proofErr w:type="gramStart"/>
      <w:r w:rsidRPr="0092235B">
        <w:rPr>
          <w:b/>
          <w:bCs/>
          <w:sz w:val="28"/>
          <w:szCs w:val="24"/>
        </w:rPr>
        <w:t>Compiler</w:t>
      </w:r>
      <w:r>
        <w:rPr>
          <w:b/>
          <w:bCs/>
          <w:sz w:val="28"/>
          <w:szCs w:val="24"/>
        </w:rPr>
        <w:t xml:space="preserve"> :</w:t>
      </w:r>
      <w:proofErr w:type="gramEnd"/>
    </w:p>
    <w:p w14:paraId="0FD33191" w14:textId="3A719730" w:rsidR="0092235B" w:rsidRDefault="0092235B" w:rsidP="0092235B">
      <w:pPr>
        <w:pStyle w:val="ListParagraph"/>
        <w:numPr>
          <w:ilvl w:val="0"/>
          <w:numId w:val="24"/>
        </w:numPr>
        <w:rPr>
          <w:sz w:val="28"/>
          <w:szCs w:val="24"/>
        </w:rPr>
      </w:pPr>
      <w:r w:rsidRPr="0092235B">
        <w:rPr>
          <w:sz w:val="28"/>
          <w:szCs w:val="24"/>
        </w:rPr>
        <w:t>Incremental compilers are designed to recompile only the modified portions of the source code, rather than recompiling the entire program.</w:t>
      </w:r>
    </w:p>
    <w:p w14:paraId="39339281" w14:textId="057A63A5" w:rsidR="0092235B" w:rsidRDefault="0092235B" w:rsidP="0092235B">
      <w:pPr>
        <w:pStyle w:val="ListParagraph"/>
        <w:numPr>
          <w:ilvl w:val="0"/>
          <w:numId w:val="24"/>
        </w:numPr>
        <w:rPr>
          <w:sz w:val="28"/>
          <w:szCs w:val="24"/>
        </w:rPr>
      </w:pPr>
      <w:r w:rsidRPr="0092235B">
        <w:rPr>
          <w:sz w:val="28"/>
          <w:szCs w:val="24"/>
        </w:rPr>
        <w:t>They analyze dependencies between source files to determine which parts of the code need to be recompiled based on changes.</w:t>
      </w:r>
    </w:p>
    <w:p w14:paraId="402E24F4" w14:textId="7F928035" w:rsidR="0092235B" w:rsidRDefault="009D5CD4" w:rsidP="0092235B">
      <w:pPr>
        <w:pStyle w:val="ListParagraph"/>
        <w:numPr>
          <w:ilvl w:val="0"/>
          <w:numId w:val="24"/>
        </w:numPr>
        <w:rPr>
          <w:sz w:val="28"/>
          <w:szCs w:val="24"/>
        </w:rPr>
      </w:pPr>
      <w:r w:rsidRPr="009D5CD4">
        <w:rPr>
          <w:sz w:val="28"/>
          <w:szCs w:val="24"/>
        </w:rPr>
        <w:t>Incremental compilation reduces compilation time and accelerates development iterations, particularly in large codebases.</w:t>
      </w:r>
    </w:p>
    <w:p w14:paraId="6D535656" w14:textId="01473631" w:rsidR="00755920" w:rsidRDefault="00755920" w:rsidP="00755920">
      <w:pPr>
        <w:rPr>
          <w:b/>
          <w:bCs/>
          <w:sz w:val="28"/>
          <w:szCs w:val="24"/>
        </w:rPr>
      </w:pPr>
      <w:r w:rsidRPr="00755920">
        <w:rPr>
          <w:b/>
          <w:bCs/>
          <w:sz w:val="28"/>
          <w:szCs w:val="24"/>
        </w:rPr>
        <w:t xml:space="preserve">JIT </w:t>
      </w:r>
      <w:proofErr w:type="gramStart"/>
      <w:r w:rsidRPr="00755920">
        <w:rPr>
          <w:b/>
          <w:bCs/>
          <w:sz w:val="28"/>
          <w:szCs w:val="24"/>
        </w:rPr>
        <w:t>Compiler</w:t>
      </w:r>
      <w:r>
        <w:rPr>
          <w:b/>
          <w:bCs/>
          <w:sz w:val="28"/>
          <w:szCs w:val="24"/>
        </w:rPr>
        <w:t xml:space="preserve"> :</w:t>
      </w:r>
      <w:proofErr w:type="gramEnd"/>
    </w:p>
    <w:p w14:paraId="47B4E6E2" w14:textId="373B40AE" w:rsidR="00755920" w:rsidRDefault="00755920" w:rsidP="00755920">
      <w:pPr>
        <w:pStyle w:val="ListParagraph"/>
        <w:numPr>
          <w:ilvl w:val="0"/>
          <w:numId w:val="25"/>
        </w:numPr>
        <w:rPr>
          <w:sz w:val="28"/>
          <w:szCs w:val="24"/>
        </w:rPr>
      </w:pPr>
      <w:r w:rsidRPr="00755920">
        <w:rPr>
          <w:sz w:val="28"/>
          <w:szCs w:val="24"/>
        </w:rPr>
        <w:t>Just In Time Compilers or JIT Compilers are run-time compilers that help form executable code (machine code) from intermediate code (byte code). </w:t>
      </w:r>
    </w:p>
    <w:p w14:paraId="26D20272" w14:textId="1C7D4469" w:rsidR="00755920" w:rsidRDefault="00755920" w:rsidP="00755920">
      <w:pPr>
        <w:pStyle w:val="ListParagraph"/>
        <w:numPr>
          <w:ilvl w:val="0"/>
          <w:numId w:val="25"/>
        </w:numPr>
        <w:rPr>
          <w:sz w:val="28"/>
          <w:szCs w:val="24"/>
        </w:rPr>
      </w:pPr>
      <w:r w:rsidRPr="00755920">
        <w:rPr>
          <w:sz w:val="28"/>
          <w:szCs w:val="24"/>
        </w:rPr>
        <w:t>These compilers perform specific optimizations while compiling a series of bytecodes.</w:t>
      </w:r>
    </w:p>
    <w:p w14:paraId="44C2F45C" w14:textId="25F84D3A" w:rsidR="00755920" w:rsidRDefault="00755920" w:rsidP="00755920">
      <w:pPr>
        <w:pStyle w:val="ListParagraph"/>
        <w:numPr>
          <w:ilvl w:val="0"/>
          <w:numId w:val="25"/>
        </w:numPr>
        <w:rPr>
          <w:sz w:val="28"/>
          <w:szCs w:val="24"/>
        </w:rPr>
      </w:pPr>
      <w:r w:rsidRPr="00755920">
        <w:rPr>
          <w:sz w:val="28"/>
          <w:szCs w:val="24"/>
        </w:rPr>
        <w:t>They also implement type-based verification, which makes the machine code more authentic and optimized.</w:t>
      </w:r>
    </w:p>
    <w:p w14:paraId="6D158BB0" w14:textId="1F3ECDF2" w:rsidR="00755920" w:rsidRDefault="00755920" w:rsidP="00755920">
      <w:pPr>
        <w:rPr>
          <w:b/>
          <w:bCs/>
          <w:sz w:val="28"/>
          <w:szCs w:val="24"/>
        </w:rPr>
      </w:pPr>
      <w:r w:rsidRPr="00755920">
        <w:rPr>
          <w:b/>
          <w:bCs/>
          <w:sz w:val="28"/>
          <w:szCs w:val="24"/>
        </w:rPr>
        <w:t xml:space="preserve">Source to Source </w:t>
      </w:r>
      <w:proofErr w:type="gramStart"/>
      <w:r w:rsidRPr="00755920">
        <w:rPr>
          <w:b/>
          <w:bCs/>
          <w:sz w:val="28"/>
          <w:szCs w:val="24"/>
        </w:rPr>
        <w:t>Compiler</w:t>
      </w:r>
      <w:r>
        <w:rPr>
          <w:b/>
          <w:bCs/>
          <w:sz w:val="28"/>
          <w:szCs w:val="24"/>
        </w:rPr>
        <w:t xml:space="preserve"> :</w:t>
      </w:r>
      <w:proofErr w:type="gramEnd"/>
    </w:p>
    <w:p w14:paraId="18AD8436" w14:textId="35579EE5" w:rsidR="00755920" w:rsidRDefault="00755920" w:rsidP="00755920">
      <w:pPr>
        <w:pStyle w:val="ListParagraph"/>
        <w:numPr>
          <w:ilvl w:val="0"/>
          <w:numId w:val="26"/>
        </w:numPr>
        <w:rPr>
          <w:sz w:val="28"/>
          <w:szCs w:val="24"/>
        </w:rPr>
      </w:pPr>
      <w:r w:rsidRPr="00755920">
        <w:rPr>
          <w:sz w:val="28"/>
          <w:szCs w:val="24"/>
        </w:rPr>
        <w:t>Source-to-source compilers are software tools designed to translate source code written in one programming language into executable code in another language, allowing developers to work with multiple languages seamlessly.</w:t>
      </w:r>
    </w:p>
    <w:p w14:paraId="2F6465D5" w14:textId="13B88041" w:rsidR="00755920" w:rsidRDefault="00755920" w:rsidP="00755920">
      <w:pPr>
        <w:pStyle w:val="ListParagraph"/>
        <w:numPr>
          <w:ilvl w:val="0"/>
          <w:numId w:val="26"/>
        </w:numPr>
        <w:rPr>
          <w:sz w:val="28"/>
          <w:szCs w:val="24"/>
        </w:rPr>
      </w:pPr>
      <w:r w:rsidRPr="00755920">
        <w:rPr>
          <w:sz w:val="28"/>
          <w:szCs w:val="24"/>
        </w:rPr>
        <w:lastRenderedPageBreak/>
        <w:t>It is a transcompiler. For example, a source-to-source compiler converts a C program source code to another source code like C++, Java, etc.</w:t>
      </w:r>
    </w:p>
    <w:p w14:paraId="1984F3C8" w14:textId="3755F257" w:rsidR="00755920" w:rsidRDefault="00755920" w:rsidP="00755920">
      <w:pPr>
        <w:pStyle w:val="ListParagraph"/>
        <w:numPr>
          <w:ilvl w:val="0"/>
          <w:numId w:val="26"/>
        </w:numPr>
        <w:rPr>
          <w:sz w:val="28"/>
          <w:szCs w:val="24"/>
        </w:rPr>
      </w:pPr>
      <w:r w:rsidRPr="00755920">
        <w:rPr>
          <w:sz w:val="28"/>
          <w:szCs w:val="24"/>
        </w:rPr>
        <w:t>It is majorly used for converting the old code of one programming language to its newer versions.</w:t>
      </w:r>
    </w:p>
    <w:p w14:paraId="3DC519D7" w14:textId="0B7C1F3E" w:rsidR="00755920" w:rsidRDefault="00755920" w:rsidP="00755920">
      <w:pPr>
        <w:rPr>
          <w:b/>
          <w:bCs/>
          <w:sz w:val="28"/>
          <w:szCs w:val="24"/>
        </w:rPr>
      </w:pPr>
      <w:r w:rsidRPr="00755920">
        <w:rPr>
          <w:b/>
          <w:bCs/>
          <w:sz w:val="28"/>
          <w:szCs w:val="24"/>
        </w:rPr>
        <w:t xml:space="preserve">Cross </w:t>
      </w:r>
      <w:proofErr w:type="gramStart"/>
      <w:r w:rsidRPr="00755920">
        <w:rPr>
          <w:b/>
          <w:bCs/>
          <w:sz w:val="28"/>
          <w:szCs w:val="24"/>
        </w:rPr>
        <w:t>Compilers</w:t>
      </w:r>
      <w:r>
        <w:rPr>
          <w:b/>
          <w:bCs/>
          <w:sz w:val="28"/>
          <w:szCs w:val="24"/>
        </w:rPr>
        <w:t xml:space="preserve"> :</w:t>
      </w:r>
      <w:proofErr w:type="gramEnd"/>
    </w:p>
    <w:p w14:paraId="7D8E54BF" w14:textId="2509527F" w:rsidR="00755920" w:rsidRDefault="00755920" w:rsidP="00755920">
      <w:pPr>
        <w:pStyle w:val="ListParagraph"/>
        <w:numPr>
          <w:ilvl w:val="0"/>
          <w:numId w:val="27"/>
        </w:numPr>
        <w:rPr>
          <w:sz w:val="28"/>
          <w:szCs w:val="24"/>
        </w:rPr>
      </w:pPr>
      <w:r w:rsidRPr="00755920">
        <w:rPr>
          <w:sz w:val="28"/>
          <w:szCs w:val="24"/>
        </w:rPr>
        <w:t>A cross-compiler creates executable code for a platform other than the one on which it is running. </w:t>
      </w:r>
    </w:p>
    <w:p w14:paraId="1046F377" w14:textId="347BA87A" w:rsidR="00755920" w:rsidRDefault="00755920" w:rsidP="00755920">
      <w:pPr>
        <w:pStyle w:val="ListParagraph"/>
        <w:numPr>
          <w:ilvl w:val="0"/>
          <w:numId w:val="27"/>
        </w:numPr>
        <w:rPr>
          <w:sz w:val="28"/>
          <w:szCs w:val="24"/>
        </w:rPr>
      </w:pPr>
      <w:r w:rsidRPr="00755920">
        <w:rPr>
          <w:sz w:val="28"/>
          <w:szCs w:val="24"/>
        </w:rPr>
        <w:t>They enable developers to write and test code on one system while generating executable code for deployment on another system with different hardware or operating system requirements.</w:t>
      </w:r>
    </w:p>
    <w:p w14:paraId="05D1A9D2" w14:textId="372BC669" w:rsidR="00755920" w:rsidRDefault="00755920" w:rsidP="00755920">
      <w:pPr>
        <w:pStyle w:val="ListParagraph"/>
        <w:numPr>
          <w:ilvl w:val="0"/>
          <w:numId w:val="27"/>
        </w:numPr>
        <w:rPr>
          <w:sz w:val="28"/>
          <w:szCs w:val="24"/>
        </w:rPr>
      </w:pPr>
      <w:r w:rsidRPr="00755920">
        <w:rPr>
          <w:sz w:val="28"/>
          <w:szCs w:val="24"/>
        </w:rPr>
        <w:t>Cross-compilers are commonly used in embedded systems development, cross-platform software development, and scenarios where the target platform lacks native development tools.</w:t>
      </w:r>
    </w:p>
    <w:p w14:paraId="5CCA426A" w14:textId="5A66C16E" w:rsidR="00755920" w:rsidRDefault="00755920" w:rsidP="00755920">
      <w:pPr>
        <w:pStyle w:val="ListParagraph"/>
        <w:numPr>
          <w:ilvl w:val="0"/>
          <w:numId w:val="27"/>
        </w:numPr>
        <w:rPr>
          <w:sz w:val="28"/>
          <w:szCs w:val="24"/>
        </w:rPr>
      </w:pPr>
      <w:r w:rsidRPr="00755920">
        <w:rPr>
          <w:sz w:val="28"/>
          <w:szCs w:val="24"/>
        </w:rPr>
        <w:t>Examples of cross-compilers include MinGW for compiling Windows executables on Linux</w:t>
      </w:r>
      <w:r>
        <w:rPr>
          <w:sz w:val="28"/>
          <w:szCs w:val="24"/>
        </w:rPr>
        <w:t>.</w:t>
      </w:r>
    </w:p>
    <w:p w14:paraId="0DD3A594" w14:textId="4446722A" w:rsidR="00755920" w:rsidRDefault="00755920" w:rsidP="00755920">
      <w:pPr>
        <w:rPr>
          <w:b/>
          <w:bCs/>
          <w:sz w:val="28"/>
          <w:szCs w:val="24"/>
        </w:rPr>
      </w:pPr>
      <w:r w:rsidRPr="00755920">
        <w:rPr>
          <w:b/>
          <w:bCs/>
          <w:sz w:val="28"/>
          <w:szCs w:val="24"/>
        </w:rPr>
        <w:t xml:space="preserve">Single-pass </w:t>
      </w:r>
      <w:proofErr w:type="gramStart"/>
      <w:r w:rsidRPr="00755920">
        <w:rPr>
          <w:b/>
          <w:bCs/>
          <w:sz w:val="28"/>
          <w:szCs w:val="24"/>
        </w:rPr>
        <w:t>Compiler</w:t>
      </w:r>
      <w:r>
        <w:rPr>
          <w:b/>
          <w:bCs/>
          <w:sz w:val="28"/>
          <w:szCs w:val="24"/>
        </w:rPr>
        <w:t xml:space="preserve"> :</w:t>
      </w:r>
      <w:proofErr w:type="gramEnd"/>
    </w:p>
    <w:p w14:paraId="7380E950" w14:textId="419627EC" w:rsidR="00755920" w:rsidRDefault="00755920" w:rsidP="00755920">
      <w:pPr>
        <w:pStyle w:val="ListParagraph"/>
        <w:numPr>
          <w:ilvl w:val="0"/>
          <w:numId w:val="28"/>
        </w:numPr>
        <w:rPr>
          <w:sz w:val="28"/>
          <w:szCs w:val="24"/>
        </w:rPr>
      </w:pPr>
      <w:r w:rsidRPr="00755920">
        <w:rPr>
          <w:sz w:val="28"/>
          <w:szCs w:val="24"/>
        </w:rPr>
        <w:t>A single pass compiler is characterized by having all the phases of the compiler contained within a single module, performing the conversion of source code to machine code in a single pass</w:t>
      </w:r>
      <w:r>
        <w:rPr>
          <w:sz w:val="28"/>
          <w:szCs w:val="24"/>
        </w:rPr>
        <w:t>.</w:t>
      </w:r>
    </w:p>
    <w:p w14:paraId="18C518F4" w14:textId="29231E09" w:rsidR="00755920" w:rsidRDefault="00755920" w:rsidP="00755920">
      <w:pPr>
        <w:pStyle w:val="ListParagraph"/>
        <w:numPr>
          <w:ilvl w:val="0"/>
          <w:numId w:val="28"/>
        </w:numPr>
        <w:rPr>
          <w:sz w:val="28"/>
          <w:szCs w:val="24"/>
        </w:rPr>
      </w:pPr>
      <w:r w:rsidRPr="00755920">
        <w:rPr>
          <w:sz w:val="28"/>
          <w:szCs w:val="24"/>
        </w:rPr>
        <w:t>It traverses the source code linearly, processing it from start to finish in one go without revisiting any code segments.</w:t>
      </w:r>
    </w:p>
    <w:p w14:paraId="1E2D0AF1" w14:textId="5404725F" w:rsidR="00755920" w:rsidRDefault="00755920" w:rsidP="00755920">
      <w:pPr>
        <w:pStyle w:val="ListParagraph"/>
        <w:numPr>
          <w:ilvl w:val="0"/>
          <w:numId w:val="28"/>
        </w:numPr>
        <w:rPr>
          <w:sz w:val="28"/>
          <w:szCs w:val="24"/>
        </w:rPr>
      </w:pPr>
      <w:r w:rsidRPr="00755920">
        <w:rPr>
          <w:sz w:val="28"/>
          <w:szCs w:val="24"/>
        </w:rPr>
        <w:t>Due to its sequential nature, a single pass compiler is generally more memory efficient and faster than multi-pass compilers, but it may lack advanced optimizations that require global analysis.</w:t>
      </w:r>
    </w:p>
    <w:p w14:paraId="4B64BF99" w14:textId="73172878" w:rsidR="000A5739" w:rsidRDefault="000A5739" w:rsidP="00755920">
      <w:pPr>
        <w:rPr>
          <w:b/>
          <w:bCs/>
          <w:sz w:val="28"/>
          <w:szCs w:val="24"/>
        </w:rPr>
      </w:pPr>
      <w:r w:rsidRPr="000A5739">
        <w:rPr>
          <w:b/>
          <w:bCs/>
          <w:sz w:val="28"/>
          <w:szCs w:val="24"/>
        </w:rPr>
        <w:t>Two Pass Compiler:</w:t>
      </w:r>
    </w:p>
    <w:p w14:paraId="5CC3D683" w14:textId="7EFDB7CB" w:rsidR="000A5739" w:rsidRDefault="000A5739" w:rsidP="000A5739">
      <w:pPr>
        <w:pStyle w:val="ListParagraph"/>
        <w:numPr>
          <w:ilvl w:val="0"/>
          <w:numId w:val="29"/>
        </w:numPr>
        <w:rPr>
          <w:sz w:val="28"/>
          <w:szCs w:val="24"/>
        </w:rPr>
      </w:pPr>
      <w:r w:rsidRPr="000A5739">
        <w:rPr>
          <w:sz w:val="28"/>
          <w:szCs w:val="24"/>
        </w:rPr>
        <w:t>A two-pass compiler translates the program twice, once from the front end and then from the back end, hence known as a two-pass compiler.</w:t>
      </w:r>
    </w:p>
    <w:p w14:paraId="4B763B2D" w14:textId="26FCCC9E" w:rsidR="000A5739" w:rsidRDefault="000A5739" w:rsidP="000A5739">
      <w:pPr>
        <w:pStyle w:val="ListParagraph"/>
        <w:numPr>
          <w:ilvl w:val="0"/>
          <w:numId w:val="29"/>
        </w:numPr>
        <w:rPr>
          <w:sz w:val="28"/>
          <w:szCs w:val="24"/>
        </w:rPr>
      </w:pPr>
      <w:r w:rsidRPr="000A5739">
        <w:rPr>
          <w:sz w:val="28"/>
          <w:szCs w:val="24"/>
        </w:rPr>
        <w:t>In the first pass, lexical and syntactic analysis are performed to create an intermediate representation of the program.</w:t>
      </w:r>
    </w:p>
    <w:p w14:paraId="49009B77" w14:textId="6B595FC6" w:rsidR="000A5739" w:rsidRPr="000A5739" w:rsidRDefault="000A5739" w:rsidP="000A5739">
      <w:pPr>
        <w:pStyle w:val="ListParagraph"/>
        <w:numPr>
          <w:ilvl w:val="0"/>
          <w:numId w:val="29"/>
        </w:numPr>
        <w:rPr>
          <w:sz w:val="28"/>
          <w:szCs w:val="24"/>
        </w:rPr>
      </w:pPr>
      <w:r w:rsidRPr="000A5739">
        <w:rPr>
          <w:sz w:val="28"/>
          <w:szCs w:val="24"/>
        </w:rPr>
        <w:t>The second pass involves semantic analysis, optimization, and code generation based on the intermediate representation produced in the first pass.</w:t>
      </w:r>
    </w:p>
    <w:p w14:paraId="2A395EFE" w14:textId="77777777" w:rsidR="00755920" w:rsidRPr="00755920" w:rsidRDefault="00755920" w:rsidP="00755920">
      <w:pPr>
        <w:rPr>
          <w:sz w:val="28"/>
          <w:szCs w:val="24"/>
        </w:rPr>
      </w:pPr>
    </w:p>
    <w:p w14:paraId="406A93EE" w14:textId="7BD62323" w:rsidR="00755920" w:rsidRDefault="000A5739" w:rsidP="000A5739">
      <w:pPr>
        <w:jc w:val="center"/>
        <w:rPr>
          <w:b/>
          <w:bCs/>
          <w:color w:val="FF0000"/>
          <w:sz w:val="28"/>
          <w:szCs w:val="24"/>
        </w:rPr>
      </w:pPr>
      <w:r w:rsidRPr="000A5739">
        <w:rPr>
          <w:b/>
          <w:bCs/>
          <w:color w:val="FF0000"/>
          <w:sz w:val="28"/>
          <w:szCs w:val="24"/>
        </w:rPr>
        <w:lastRenderedPageBreak/>
        <w:t>What is pass in Compilers? What is meant by analysis &amp; synthesis phase of a compiler?</w:t>
      </w:r>
    </w:p>
    <w:p w14:paraId="4DBFB9A4" w14:textId="174BF5E2" w:rsidR="000A5739" w:rsidRDefault="000A5739" w:rsidP="000A5739">
      <w:pPr>
        <w:pStyle w:val="ListParagraph"/>
        <w:numPr>
          <w:ilvl w:val="0"/>
          <w:numId w:val="30"/>
        </w:numPr>
        <w:rPr>
          <w:sz w:val="28"/>
          <w:szCs w:val="24"/>
        </w:rPr>
      </w:pPr>
      <w:r w:rsidRPr="000A5739">
        <w:rPr>
          <w:sz w:val="28"/>
          <w:szCs w:val="24"/>
        </w:rPr>
        <w:t>A pass refers to the traversal of a compiler take place through the entire program, then it is called a pass</w:t>
      </w:r>
      <w:r>
        <w:rPr>
          <w:sz w:val="28"/>
          <w:szCs w:val="24"/>
        </w:rPr>
        <w:t>.</w:t>
      </w:r>
    </w:p>
    <w:p w14:paraId="11AFE00E" w14:textId="2D839110" w:rsidR="000A5739" w:rsidRDefault="000A5739" w:rsidP="000A5739">
      <w:pPr>
        <w:pStyle w:val="ListParagraph"/>
        <w:numPr>
          <w:ilvl w:val="0"/>
          <w:numId w:val="30"/>
        </w:numPr>
        <w:rPr>
          <w:sz w:val="28"/>
          <w:szCs w:val="24"/>
        </w:rPr>
      </w:pPr>
      <w:r w:rsidRPr="000A5739">
        <w:rPr>
          <w:sz w:val="28"/>
          <w:szCs w:val="24"/>
        </w:rPr>
        <w:t>Each pass typically performs a specific task or set of tasks on the input program, such as lexical analysis, syntax analysis, semantic analysis, optimization, or code generation.</w:t>
      </w:r>
    </w:p>
    <w:p w14:paraId="5F7EF856" w14:textId="1A748C67" w:rsidR="000A5739" w:rsidRPr="000A5739" w:rsidRDefault="00D73C5B" w:rsidP="00D73C5B">
      <w:pPr>
        <w:pStyle w:val="ListParagraph"/>
        <w:ind w:left="360"/>
        <w:jc w:val="center"/>
        <w:rPr>
          <w:sz w:val="28"/>
          <w:szCs w:val="24"/>
        </w:rPr>
      </w:pPr>
      <w:r>
        <w:rPr>
          <w:noProof/>
          <w:sz w:val="28"/>
          <w:szCs w:val="24"/>
        </w:rPr>
        <w:drawing>
          <wp:inline distT="0" distB="0" distL="0" distR="0" wp14:anchorId="4B780A3E" wp14:editId="3B799ED3">
            <wp:extent cx="3642360" cy="3245710"/>
            <wp:effectExtent l="0" t="0" r="0" b="0"/>
            <wp:docPr id="196849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0876" cy="3253299"/>
                    </a:xfrm>
                    <a:prstGeom prst="rect">
                      <a:avLst/>
                    </a:prstGeom>
                    <a:noFill/>
                  </pic:spPr>
                </pic:pic>
              </a:graphicData>
            </a:graphic>
          </wp:inline>
        </w:drawing>
      </w:r>
    </w:p>
    <w:p w14:paraId="49950BB5" w14:textId="77777777" w:rsidR="00D73C5B" w:rsidRPr="00D73C5B" w:rsidRDefault="00D73C5B" w:rsidP="00D73C5B">
      <w:pPr>
        <w:rPr>
          <w:b/>
          <w:bCs/>
          <w:sz w:val="28"/>
          <w:szCs w:val="24"/>
        </w:rPr>
      </w:pPr>
      <w:r w:rsidRPr="00D73C5B">
        <w:rPr>
          <w:b/>
          <w:bCs/>
          <w:sz w:val="28"/>
          <w:szCs w:val="24"/>
        </w:rPr>
        <w:t>1. Analysis Phase:</w:t>
      </w:r>
    </w:p>
    <w:p w14:paraId="75EEEDF3" w14:textId="77777777" w:rsidR="00D73C5B" w:rsidRPr="00D73C5B" w:rsidRDefault="00D73C5B" w:rsidP="00D73C5B">
      <w:pPr>
        <w:rPr>
          <w:sz w:val="28"/>
          <w:szCs w:val="24"/>
        </w:rPr>
      </w:pPr>
      <w:r w:rsidRPr="00D73C5B">
        <w:rPr>
          <w:sz w:val="28"/>
          <w:szCs w:val="24"/>
        </w:rPr>
        <w:t>• In the Analysis Phase, the language processor takes the source program as</w:t>
      </w:r>
    </w:p>
    <w:p w14:paraId="6A2B8341" w14:textId="77777777" w:rsidR="00D73C5B" w:rsidRPr="00D73C5B" w:rsidRDefault="00D73C5B" w:rsidP="00D73C5B">
      <w:pPr>
        <w:rPr>
          <w:sz w:val="28"/>
          <w:szCs w:val="24"/>
        </w:rPr>
      </w:pPr>
      <w:r w:rsidRPr="00D73C5B">
        <w:rPr>
          <w:sz w:val="28"/>
          <w:szCs w:val="24"/>
        </w:rPr>
        <w:t>input and performs a comprehensive analysis of it.</w:t>
      </w:r>
    </w:p>
    <w:p w14:paraId="225737BF" w14:textId="77777777" w:rsidR="00D73C5B" w:rsidRPr="00D73C5B" w:rsidRDefault="00D73C5B" w:rsidP="00D73C5B">
      <w:pPr>
        <w:rPr>
          <w:sz w:val="28"/>
          <w:szCs w:val="24"/>
        </w:rPr>
      </w:pPr>
      <w:r w:rsidRPr="00D73C5B">
        <w:rPr>
          <w:sz w:val="28"/>
          <w:szCs w:val="24"/>
        </w:rPr>
        <w:t>• This phase involves several subtasks, including lexical analysis, syntax analysis,</w:t>
      </w:r>
    </w:p>
    <w:p w14:paraId="070259C8" w14:textId="77777777" w:rsidR="00D73C5B" w:rsidRPr="00D73C5B" w:rsidRDefault="00D73C5B" w:rsidP="00D73C5B">
      <w:pPr>
        <w:rPr>
          <w:sz w:val="28"/>
          <w:szCs w:val="24"/>
        </w:rPr>
      </w:pPr>
      <w:r w:rsidRPr="00D73C5B">
        <w:rPr>
          <w:sz w:val="28"/>
          <w:szCs w:val="24"/>
        </w:rPr>
        <w:t>and semantic analysis.</w:t>
      </w:r>
    </w:p>
    <w:p w14:paraId="003AF466" w14:textId="77777777" w:rsidR="00D73C5B" w:rsidRPr="00D73C5B" w:rsidRDefault="00D73C5B" w:rsidP="00D73C5B">
      <w:pPr>
        <w:rPr>
          <w:sz w:val="28"/>
          <w:szCs w:val="24"/>
        </w:rPr>
      </w:pPr>
      <w:r w:rsidRPr="00D73C5B">
        <w:rPr>
          <w:b/>
          <w:bCs/>
          <w:sz w:val="28"/>
          <w:szCs w:val="24"/>
        </w:rPr>
        <w:t>• Lexical Analysis:</w:t>
      </w:r>
      <w:r w:rsidRPr="00D73C5B">
        <w:rPr>
          <w:sz w:val="28"/>
          <w:szCs w:val="24"/>
        </w:rPr>
        <w:t xml:space="preserve"> This is the initial step where the source code is broken down</w:t>
      </w:r>
    </w:p>
    <w:p w14:paraId="70BE9D02" w14:textId="77777777" w:rsidR="00D73C5B" w:rsidRPr="00D73C5B" w:rsidRDefault="00D73C5B" w:rsidP="00D73C5B">
      <w:pPr>
        <w:rPr>
          <w:sz w:val="28"/>
          <w:szCs w:val="24"/>
        </w:rPr>
      </w:pPr>
      <w:r w:rsidRPr="00D73C5B">
        <w:rPr>
          <w:sz w:val="28"/>
          <w:szCs w:val="24"/>
        </w:rPr>
        <w:t>into tokens or lexemes. Lexemes are the smallest units of meaning in a</w:t>
      </w:r>
    </w:p>
    <w:p w14:paraId="5B9A3928" w14:textId="77777777" w:rsidR="00D73C5B" w:rsidRPr="00D73C5B" w:rsidRDefault="00D73C5B" w:rsidP="00D73C5B">
      <w:pPr>
        <w:rPr>
          <w:sz w:val="28"/>
          <w:szCs w:val="24"/>
        </w:rPr>
      </w:pPr>
      <w:r w:rsidRPr="00D73C5B">
        <w:rPr>
          <w:sz w:val="28"/>
          <w:szCs w:val="24"/>
        </w:rPr>
        <w:t>programming language, such as keywords, identifiers, and literals. Lexical</w:t>
      </w:r>
    </w:p>
    <w:p w14:paraId="468F9D41" w14:textId="77777777" w:rsidR="00D73C5B" w:rsidRPr="00D73C5B" w:rsidRDefault="00D73C5B" w:rsidP="00D73C5B">
      <w:pPr>
        <w:rPr>
          <w:sz w:val="28"/>
          <w:szCs w:val="24"/>
        </w:rPr>
      </w:pPr>
      <w:r w:rsidRPr="00D73C5B">
        <w:rPr>
          <w:sz w:val="28"/>
          <w:szCs w:val="24"/>
        </w:rPr>
        <w:t>analysis helps identify and categorize these tokens.</w:t>
      </w:r>
    </w:p>
    <w:p w14:paraId="0E90ABC5" w14:textId="77777777" w:rsidR="00D73C5B" w:rsidRPr="00D73C5B" w:rsidRDefault="00D73C5B" w:rsidP="00D73C5B">
      <w:pPr>
        <w:rPr>
          <w:sz w:val="28"/>
          <w:szCs w:val="24"/>
        </w:rPr>
      </w:pPr>
      <w:r w:rsidRPr="00D73C5B">
        <w:rPr>
          <w:b/>
          <w:bCs/>
          <w:sz w:val="28"/>
          <w:szCs w:val="24"/>
        </w:rPr>
        <w:t>• Syntax Analysis:</w:t>
      </w:r>
      <w:r w:rsidRPr="00D73C5B">
        <w:rPr>
          <w:sz w:val="28"/>
          <w:szCs w:val="24"/>
        </w:rPr>
        <w:t xml:space="preserve"> Once the tokens are identified, the language processor</w:t>
      </w:r>
    </w:p>
    <w:p w14:paraId="5F1A6048" w14:textId="77777777" w:rsidR="00D73C5B" w:rsidRPr="00D73C5B" w:rsidRDefault="00D73C5B" w:rsidP="00D73C5B">
      <w:pPr>
        <w:rPr>
          <w:sz w:val="28"/>
          <w:szCs w:val="24"/>
        </w:rPr>
      </w:pPr>
      <w:r w:rsidRPr="00D73C5B">
        <w:rPr>
          <w:sz w:val="28"/>
          <w:szCs w:val="24"/>
        </w:rPr>
        <w:lastRenderedPageBreak/>
        <w:t>checks whether they follow the syntax rules of the programming language.</w:t>
      </w:r>
    </w:p>
    <w:p w14:paraId="11ECA172" w14:textId="77777777" w:rsidR="00D73C5B" w:rsidRPr="00D73C5B" w:rsidRDefault="00D73C5B" w:rsidP="00D73C5B">
      <w:pPr>
        <w:rPr>
          <w:sz w:val="28"/>
          <w:szCs w:val="24"/>
        </w:rPr>
      </w:pPr>
      <w:r w:rsidRPr="00D73C5B">
        <w:rPr>
          <w:sz w:val="28"/>
          <w:szCs w:val="24"/>
        </w:rPr>
        <w:t>This involves constructing a parse tree or syntax tree to represent the</w:t>
      </w:r>
    </w:p>
    <w:p w14:paraId="3DFA4C7C" w14:textId="77777777" w:rsidR="00D73C5B" w:rsidRPr="00D73C5B" w:rsidRDefault="00D73C5B" w:rsidP="00D73C5B">
      <w:pPr>
        <w:rPr>
          <w:sz w:val="28"/>
          <w:szCs w:val="24"/>
        </w:rPr>
      </w:pPr>
      <w:r w:rsidRPr="00D73C5B">
        <w:rPr>
          <w:sz w:val="28"/>
          <w:szCs w:val="24"/>
        </w:rPr>
        <w:t>grammatical structure of the source code. If any syntax errors are found, they</w:t>
      </w:r>
    </w:p>
    <w:p w14:paraId="4655021F" w14:textId="77777777" w:rsidR="00D73C5B" w:rsidRPr="00D73C5B" w:rsidRDefault="00D73C5B" w:rsidP="00D73C5B">
      <w:pPr>
        <w:rPr>
          <w:sz w:val="28"/>
          <w:szCs w:val="24"/>
        </w:rPr>
      </w:pPr>
      <w:r w:rsidRPr="00D73C5B">
        <w:rPr>
          <w:sz w:val="28"/>
          <w:szCs w:val="24"/>
        </w:rPr>
        <w:t>are reported.</w:t>
      </w:r>
    </w:p>
    <w:p w14:paraId="463F2745" w14:textId="77777777" w:rsidR="00D73C5B" w:rsidRPr="00D73C5B" w:rsidRDefault="00D73C5B" w:rsidP="00D73C5B">
      <w:pPr>
        <w:rPr>
          <w:sz w:val="28"/>
          <w:szCs w:val="24"/>
        </w:rPr>
      </w:pPr>
      <w:r w:rsidRPr="00D73C5B">
        <w:rPr>
          <w:sz w:val="28"/>
          <w:szCs w:val="24"/>
        </w:rPr>
        <w:t xml:space="preserve">• </w:t>
      </w:r>
      <w:r w:rsidRPr="00D73C5B">
        <w:rPr>
          <w:b/>
          <w:bCs/>
          <w:sz w:val="28"/>
          <w:szCs w:val="24"/>
        </w:rPr>
        <w:t>Semantic Analysis:</w:t>
      </w:r>
      <w:r w:rsidRPr="00D73C5B">
        <w:rPr>
          <w:sz w:val="28"/>
          <w:szCs w:val="24"/>
        </w:rPr>
        <w:t xml:space="preserve"> Beyond syntax, this phase verifies the meaning of the</w:t>
      </w:r>
    </w:p>
    <w:p w14:paraId="7FD24AE5" w14:textId="77777777" w:rsidR="00D73C5B" w:rsidRPr="00D73C5B" w:rsidRDefault="00D73C5B" w:rsidP="00D73C5B">
      <w:pPr>
        <w:rPr>
          <w:sz w:val="28"/>
          <w:szCs w:val="24"/>
        </w:rPr>
      </w:pPr>
      <w:r w:rsidRPr="00D73C5B">
        <w:rPr>
          <w:sz w:val="28"/>
          <w:szCs w:val="24"/>
        </w:rPr>
        <w:t>program. It checks for semantic errors, such as type mismatches or</w:t>
      </w:r>
    </w:p>
    <w:p w14:paraId="4190224F" w14:textId="77777777" w:rsidR="00D73C5B" w:rsidRPr="00D73C5B" w:rsidRDefault="00D73C5B" w:rsidP="00D73C5B">
      <w:pPr>
        <w:rPr>
          <w:sz w:val="28"/>
          <w:szCs w:val="24"/>
        </w:rPr>
      </w:pPr>
      <w:r w:rsidRPr="00D73C5B">
        <w:rPr>
          <w:sz w:val="28"/>
          <w:szCs w:val="24"/>
        </w:rPr>
        <w:t>undeclared variables. Additionally, it may perform optimizations and symbol</w:t>
      </w:r>
    </w:p>
    <w:p w14:paraId="518118EC" w14:textId="77777777" w:rsidR="00D73C5B" w:rsidRPr="00D73C5B" w:rsidRDefault="00D73C5B" w:rsidP="00D73C5B">
      <w:pPr>
        <w:rPr>
          <w:sz w:val="28"/>
          <w:szCs w:val="24"/>
        </w:rPr>
      </w:pPr>
      <w:r w:rsidRPr="00D73C5B">
        <w:rPr>
          <w:sz w:val="28"/>
          <w:szCs w:val="24"/>
        </w:rPr>
        <w:t>table management.</w:t>
      </w:r>
      <w:r w:rsidRPr="00D73C5B">
        <w:rPr>
          <w:sz w:val="28"/>
          <w:szCs w:val="24"/>
        </w:rPr>
        <w:cr/>
        <w:t xml:space="preserve"> Consider the following example:</w:t>
      </w:r>
    </w:p>
    <w:p w14:paraId="60A608F9" w14:textId="77777777" w:rsidR="00D73C5B" w:rsidRPr="00D73C5B" w:rsidRDefault="00D73C5B" w:rsidP="00D73C5B">
      <w:pPr>
        <w:rPr>
          <w:b/>
          <w:bCs/>
          <w:sz w:val="28"/>
          <w:szCs w:val="24"/>
        </w:rPr>
      </w:pPr>
      <w:r w:rsidRPr="00D73C5B">
        <w:rPr>
          <w:b/>
          <w:bCs/>
          <w:sz w:val="28"/>
          <w:szCs w:val="24"/>
        </w:rPr>
        <w:t>percent_profit = (profit * 100) / cost_price;</w:t>
      </w:r>
    </w:p>
    <w:p w14:paraId="5CB3203B" w14:textId="77777777" w:rsidR="00D73C5B" w:rsidRPr="00D73C5B" w:rsidRDefault="00D73C5B" w:rsidP="00D73C5B">
      <w:pPr>
        <w:rPr>
          <w:sz w:val="28"/>
          <w:szCs w:val="24"/>
        </w:rPr>
      </w:pPr>
      <w:r w:rsidRPr="00D73C5B">
        <w:rPr>
          <w:sz w:val="28"/>
          <w:szCs w:val="24"/>
        </w:rPr>
        <w:t xml:space="preserve">• Lexical units </w:t>
      </w:r>
      <w:proofErr w:type="gramStart"/>
      <w:r w:rsidRPr="00D73C5B">
        <w:rPr>
          <w:sz w:val="28"/>
          <w:szCs w:val="24"/>
        </w:rPr>
        <w:t>identifies</w:t>
      </w:r>
      <w:proofErr w:type="gramEnd"/>
      <w:r w:rsidRPr="00D73C5B">
        <w:rPr>
          <w:sz w:val="28"/>
          <w:szCs w:val="24"/>
        </w:rPr>
        <w:t xml:space="preserve"> =, * and / operators, 100 as constant, and the</w:t>
      </w:r>
    </w:p>
    <w:p w14:paraId="5EE8673A" w14:textId="77777777" w:rsidR="00D73C5B" w:rsidRPr="00D73C5B" w:rsidRDefault="00D73C5B" w:rsidP="00D73C5B">
      <w:pPr>
        <w:rPr>
          <w:sz w:val="28"/>
          <w:szCs w:val="24"/>
        </w:rPr>
      </w:pPr>
      <w:r w:rsidRPr="00D73C5B">
        <w:rPr>
          <w:sz w:val="28"/>
          <w:szCs w:val="24"/>
        </w:rPr>
        <w:t>remaining strings as identifiers.</w:t>
      </w:r>
    </w:p>
    <w:p w14:paraId="14CCF636" w14:textId="77777777" w:rsidR="00D73C5B" w:rsidRPr="00D73C5B" w:rsidRDefault="00D73C5B" w:rsidP="00D73C5B">
      <w:pPr>
        <w:rPr>
          <w:sz w:val="28"/>
          <w:szCs w:val="24"/>
        </w:rPr>
      </w:pPr>
      <w:r w:rsidRPr="00D73C5B">
        <w:rPr>
          <w:sz w:val="28"/>
          <w:szCs w:val="24"/>
        </w:rPr>
        <w:t>• Syntax analysis identifies the statement as an assignment statement</w:t>
      </w:r>
    </w:p>
    <w:p w14:paraId="160E3CCD" w14:textId="77777777" w:rsidR="00D73C5B" w:rsidRPr="00D73C5B" w:rsidRDefault="00D73C5B" w:rsidP="00D73C5B">
      <w:pPr>
        <w:rPr>
          <w:sz w:val="28"/>
          <w:szCs w:val="24"/>
        </w:rPr>
      </w:pPr>
      <w:r w:rsidRPr="00D73C5B">
        <w:rPr>
          <w:sz w:val="28"/>
          <w:szCs w:val="24"/>
        </w:rPr>
        <w:t xml:space="preserve">with percent_profit as the </w:t>
      </w:r>
      <w:proofErr w:type="gramStart"/>
      <w:r w:rsidRPr="00D73C5B">
        <w:rPr>
          <w:sz w:val="28"/>
          <w:szCs w:val="24"/>
        </w:rPr>
        <w:t>left hand</w:t>
      </w:r>
      <w:proofErr w:type="gramEnd"/>
      <w:r w:rsidRPr="00D73C5B">
        <w:rPr>
          <w:sz w:val="28"/>
          <w:szCs w:val="24"/>
        </w:rPr>
        <w:t xml:space="preserve"> side and (profit * 100) / cost_price as the</w:t>
      </w:r>
    </w:p>
    <w:p w14:paraId="3B3F4D61" w14:textId="77777777" w:rsidR="00D73C5B" w:rsidRPr="00D73C5B" w:rsidRDefault="00D73C5B" w:rsidP="00D73C5B">
      <w:pPr>
        <w:rPr>
          <w:sz w:val="28"/>
          <w:szCs w:val="24"/>
        </w:rPr>
      </w:pPr>
      <w:r w:rsidRPr="00D73C5B">
        <w:rPr>
          <w:sz w:val="28"/>
          <w:szCs w:val="24"/>
        </w:rPr>
        <w:t xml:space="preserve">expression on the </w:t>
      </w:r>
      <w:proofErr w:type="gramStart"/>
      <w:r w:rsidRPr="00D73C5B">
        <w:rPr>
          <w:sz w:val="28"/>
          <w:szCs w:val="24"/>
        </w:rPr>
        <w:t>right hand</w:t>
      </w:r>
      <w:proofErr w:type="gramEnd"/>
      <w:r w:rsidRPr="00D73C5B">
        <w:rPr>
          <w:sz w:val="28"/>
          <w:szCs w:val="24"/>
        </w:rPr>
        <w:t xml:space="preserve"> side.</w:t>
      </w:r>
    </w:p>
    <w:p w14:paraId="068851F7" w14:textId="77777777" w:rsidR="00D73C5B" w:rsidRPr="00D73C5B" w:rsidRDefault="00D73C5B" w:rsidP="00D73C5B">
      <w:pPr>
        <w:rPr>
          <w:sz w:val="28"/>
          <w:szCs w:val="24"/>
        </w:rPr>
      </w:pPr>
      <w:r w:rsidRPr="00D73C5B">
        <w:rPr>
          <w:sz w:val="28"/>
          <w:szCs w:val="24"/>
        </w:rPr>
        <w:t>• Semantic analysis determines the meaning of the statement to be the</w:t>
      </w:r>
    </w:p>
    <w:p w14:paraId="36BD2E66" w14:textId="77777777" w:rsidR="00D73C5B" w:rsidRPr="00D73C5B" w:rsidRDefault="00D73C5B" w:rsidP="00D73C5B">
      <w:pPr>
        <w:rPr>
          <w:sz w:val="28"/>
          <w:szCs w:val="24"/>
        </w:rPr>
      </w:pPr>
      <w:r w:rsidRPr="00D73C5B">
        <w:rPr>
          <w:sz w:val="28"/>
          <w:szCs w:val="24"/>
        </w:rPr>
        <w:t>assignment of profit X 100 / cost_price to percent_profit.</w:t>
      </w:r>
    </w:p>
    <w:p w14:paraId="12A9C557" w14:textId="77777777" w:rsidR="00D73C5B" w:rsidRPr="00D73C5B" w:rsidRDefault="00D73C5B" w:rsidP="00D73C5B">
      <w:pPr>
        <w:rPr>
          <w:b/>
          <w:bCs/>
          <w:sz w:val="28"/>
          <w:szCs w:val="24"/>
        </w:rPr>
      </w:pPr>
    </w:p>
    <w:p w14:paraId="16045C9F" w14:textId="77777777" w:rsidR="00D73C5B" w:rsidRPr="00D73C5B" w:rsidRDefault="00D73C5B" w:rsidP="00D73C5B">
      <w:pPr>
        <w:rPr>
          <w:b/>
          <w:bCs/>
          <w:sz w:val="28"/>
          <w:szCs w:val="24"/>
        </w:rPr>
      </w:pPr>
      <w:r w:rsidRPr="00D73C5B">
        <w:rPr>
          <w:b/>
          <w:bCs/>
          <w:sz w:val="28"/>
          <w:szCs w:val="24"/>
        </w:rPr>
        <w:t>2. Synthesis Phase:</w:t>
      </w:r>
    </w:p>
    <w:p w14:paraId="4061F436" w14:textId="77777777" w:rsidR="00D73C5B" w:rsidRPr="00D73C5B" w:rsidRDefault="00D73C5B" w:rsidP="00D73C5B">
      <w:pPr>
        <w:rPr>
          <w:sz w:val="28"/>
          <w:szCs w:val="24"/>
        </w:rPr>
      </w:pPr>
      <w:r w:rsidRPr="00D73C5B">
        <w:rPr>
          <w:sz w:val="28"/>
          <w:szCs w:val="24"/>
        </w:rPr>
        <w:t>• After successfully analyzing the source program, the language processor</w:t>
      </w:r>
    </w:p>
    <w:p w14:paraId="08E29B28" w14:textId="77777777" w:rsidR="00D73C5B" w:rsidRPr="00D73C5B" w:rsidRDefault="00D73C5B" w:rsidP="00D73C5B">
      <w:pPr>
        <w:rPr>
          <w:sz w:val="28"/>
          <w:szCs w:val="24"/>
        </w:rPr>
      </w:pPr>
      <w:r w:rsidRPr="00D73C5B">
        <w:rPr>
          <w:sz w:val="28"/>
          <w:szCs w:val="24"/>
        </w:rPr>
        <w:t>proceeds to the Synthesis Phase.</w:t>
      </w:r>
    </w:p>
    <w:p w14:paraId="7866F158" w14:textId="77777777" w:rsidR="00D73C5B" w:rsidRPr="00D73C5B" w:rsidRDefault="00D73C5B" w:rsidP="00D73C5B">
      <w:pPr>
        <w:rPr>
          <w:sz w:val="28"/>
          <w:szCs w:val="24"/>
        </w:rPr>
      </w:pPr>
      <w:r w:rsidRPr="00D73C5B">
        <w:rPr>
          <w:sz w:val="28"/>
          <w:szCs w:val="24"/>
        </w:rPr>
        <w:t>• In this phase, the processor generates the target code (e.g., machine code or</w:t>
      </w:r>
    </w:p>
    <w:p w14:paraId="2045B66E" w14:textId="77777777" w:rsidR="00D73C5B" w:rsidRPr="00D73C5B" w:rsidRDefault="00D73C5B" w:rsidP="00D73C5B">
      <w:pPr>
        <w:rPr>
          <w:sz w:val="28"/>
          <w:szCs w:val="24"/>
        </w:rPr>
      </w:pPr>
      <w:r w:rsidRPr="00D73C5B">
        <w:rPr>
          <w:sz w:val="28"/>
          <w:szCs w:val="24"/>
        </w:rPr>
        <w:t>intermediate code) based on the analysis performed in the previous phase.</w:t>
      </w:r>
    </w:p>
    <w:p w14:paraId="2D745E5F" w14:textId="77777777" w:rsidR="00D73C5B" w:rsidRPr="00D73C5B" w:rsidRDefault="00D73C5B" w:rsidP="00D73C5B">
      <w:pPr>
        <w:numPr>
          <w:ilvl w:val="0"/>
          <w:numId w:val="2"/>
        </w:numPr>
        <w:rPr>
          <w:sz w:val="28"/>
          <w:szCs w:val="24"/>
        </w:rPr>
      </w:pPr>
      <w:r w:rsidRPr="00D73C5B">
        <w:rPr>
          <w:sz w:val="28"/>
          <w:szCs w:val="24"/>
        </w:rPr>
        <w:t>This phase includes tasks like code generation and code optimization.</w:t>
      </w:r>
    </w:p>
    <w:p w14:paraId="64553621" w14:textId="77777777" w:rsidR="00D73C5B" w:rsidRPr="00D73C5B" w:rsidRDefault="00D73C5B" w:rsidP="00D73C5B">
      <w:pPr>
        <w:rPr>
          <w:sz w:val="28"/>
          <w:szCs w:val="24"/>
        </w:rPr>
      </w:pPr>
      <w:r w:rsidRPr="00D73C5B">
        <w:rPr>
          <w:sz w:val="28"/>
          <w:szCs w:val="24"/>
        </w:rPr>
        <w:t>• I</w:t>
      </w:r>
      <w:r w:rsidRPr="00D73C5B">
        <w:rPr>
          <w:b/>
          <w:bCs/>
          <w:sz w:val="28"/>
          <w:szCs w:val="24"/>
        </w:rPr>
        <w:t>ntermediate Code Generation:</w:t>
      </w:r>
      <w:r w:rsidRPr="00D73C5B">
        <w:rPr>
          <w:sz w:val="28"/>
          <w:szCs w:val="24"/>
        </w:rPr>
        <w:t xml:space="preserve"> Here, the language processor translates the high-level</w:t>
      </w:r>
    </w:p>
    <w:p w14:paraId="340A851A" w14:textId="77777777" w:rsidR="00D73C5B" w:rsidRPr="00D73C5B" w:rsidRDefault="00D73C5B" w:rsidP="00D73C5B">
      <w:pPr>
        <w:rPr>
          <w:sz w:val="28"/>
          <w:szCs w:val="24"/>
        </w:rPr>
      </w:pPr>
      <w:r w:rsidRPr="00D73C5B">
        <w:rPr>
          <w:sz w:val="28"/>
          <w:szCs w:val="24"/>
        </w:rPr>
        <w:t>source code into low-level target code. This can involve choosing appropriate</w:t>
      </w:r>
    </w:p>
    <w:p w14:paraId="12A10C9E" w14:textId="77777777" w:rsidR="00D73C5B" w:rsidRPr="00D73C5B" w:rsidRDefault="00D73C5B" w:rsidP="00D73C5B">
      <w:pPr>
        <w:rPr>
          <w:sz w:val="28"/>
          <w:szCs w:val="24"/>
        </w:rPr>
      </w:pPr>
      <w:r w:rsidRPr="00D73C5B">
        <w:rPr>
          <w:sz w:val="28"/>
          <w:szCs w:val="24"/>
        </w:rPr>
        <w:lastRenderedPageBreak/>
        <w:t>machine instructions or generating intermediate code that will be further</w:t>
      </w:r>
    </w:p>
    <w:p w14:paraId="476DB887" w14:textId="77777777" w:rsidR="00D73C5B" w:rsidRPr="00D73C5B" w:rsidRDefault="00D73C5B" w:rsidP="00D73C5B">
      <w:pPr>
        <w:rPr>
          <w:sz w:val="28"/>
          <w:szCs w:val="24"/>
        </w:rPr>
      </w:pPr>
      <w:r w:rsidRPr="00D73C5B">
        <w:rPr>
          <w:sz w:val="28"/>
          <w:szCs w:val="24"/>
        </w:rPr>
        <w:t>translated or executed.</w:t>
      </w:r>
    </w:p>
    <w:p w14:paraId="574CF68C" w14:textId="77777777" w:rsidR="00D73C5B" w:rsidRPr="00D73C5B" w:rsidRDefault="00D73C5B" w:rsidP="00D73C5B">
      <w:pPr>
        <w:rPr>
          <w:sz w:val="28"/>
          <w:szCs w:val="24"/>
        </w:rPr>
      </w:pPr>
      <w:r w:rsidRPr="00D73C5B">
        <w:rPr>
          <w:b/>
          <w:bCs/>
          <w:sz w:val="28"/>
          <w:szCs w:val="24"/>
        </w:rPr>
        <w:t>• Code Optimization</w:t>
      </w:r>
      <w:r w:rsidRPr="00D73C5B">
        <w:rPr>
          <w:sz w:val="28"/>
          <w:szCs w:val="24"/>
        </w:rPr>
        <w:t>: Depending on the compiler or interpreter, this optional</w:t>
      </w:r>
    </w:p>
    <w:p w14:paraId="3E9B3B17" w14:textId="77777777" w:rsidR="00D73C5B" w:rsidRPr="00D73C5B" w:rsidRDefault="00D73C5B" w:rsidP="00D73C5B">
      <w:pPr>
        <w:rPr>
          <w:sz w:val="28"/>
          <w:szCs w:val="24"/>
        </w:rPr>
      </w:pPr>
      <w:r w:rsidRPr="00D73C5B">
        <w:rPr>
          <w:sz w:val="28"/>
          <w:szCs w:val="24"/>
        </w:rPr>
        <w:t>step involves improving the efficiency of the target code. It may include</w:t>
      </w:r>
    </w:p>
    <w:p w14:paraId="6436C036" w14:textId="77777777" w:rsidR="00D73C5B" w:rsidRPr="00D73C5B" w:rsidRDefault="00D73C5B" w:rsidP="00D73C5B">
      <w:pPr>
        <w:rPr>
          <w:sz w:val="28"/>
          <w:szCs w:val="24"/>
        </w:rPr>
      </w:pPr>
      <w:r w:rsidRPr="00D73C5B">
        <w:rPr>
          <w:sz w:val="28"/>
          <w:szCs w:val="24"/>
        </w:rPr>
        <w:t>optimizations like dead code elimination, loop unrolling, or register allocation.</w:t>
      </w:r>
    </w:p>
    <w:p w14:paraId="2378D62C" w14:textId="77777777" w:rsidR="00D73C5B" w:rsidRPr="00D73C5B" w:rsidRDefault="00D73C5B" w:rsidP="00D73C5B">
      <w:pPr>
        <w:rPr>
          <w:sz w:val="28"/>
          <w:szCs w:val="24"/>
        </w:rPr>
      </w:pPr>
      <w:r w:rsidRPr="00D73C5B">
        <w:rPr>
          <w:sz w:val="28"/>
          <w:szCs w:val="24"/>
        </w:rPr>
        <w:t xml:space="preserve">• </w:t>
      </w:r>
      <w:r w:rsidRPr="00D73C5B">
        <w:rPr>
          <w:b/>
          <w:bCs/>
          <w:sz w:val="28"/>
          <w:szCs w:val="24"/>
        </w:rPr>
        <w:t>Code Generation:</w:t>
      </w:r>
      <w:r w:rsidRPr="00D73C5B">
        <w:rPr>
          <w:sz w:val="28"/>
          <w:szCs w:val="24"/>
        </w:rPr>
        <w:t xml:space="preserve"> The final phase of a compiler is code generation. This phase takes the optimized intermediate code and generates the actual machine code that can be executed by the target hardware.</w:t>
      </w:r>
    </w:p>
    <w:p w14:paraId="5F9B16AA" w14:textId="77777777" w:rsidR="00755920" w:rsidRDefault="00755920" w:rsidP="00755920">
      <w:pPr>
        <w:rPr>
          <w:sz w:val="28"/>
          <w:szCs w:val="24"/>
        </w:rPr>
      </w:pPr>
    </w:p>
    <w:p w14:paraId="1BF40723" w14:textId="77777777" w:rsidR="00D73C5B" w:rsidRDefault="00D73C5B" w:rsidP="00755920">
      <w:pPr>
        <w:rPr>
          <w:sz w:val="28"/>
          <w:szCs w:val="24"/>
        </w:rPr>
      </w:pPr>
    </w:p>
    <w:p w14:paraId="6E88FB23" w14:textId="77777777" w:rsidR="00D73C5B" w:rsidRDefault="00D73C5B" w:rsidP="00755920">
      <w:pPr>
        <w:rPr>
          <w:sz w:val="28"/>
          <w:szCs w:val="24"/>
        </w:rPr>
      </w:pPr>
    </w:p>
    <w:p w14:paraId="5134D7EB" w14:textId="77777777" w:rsidR="00D73C5B" w:rsidRDefault="00D73C5B" w:rsidP="00755920">
      <w:pPr>
        <w:rPr>
          <w:sz w:val="28"/>
          <w:szCs w:val="24"/>
        </w:rPr>
      </w:pPr>
    </w:p>
    <w:p w14:paraId="4B770EBB" w14:textId="77777777" w:rsidR="00D73C5B" w:rsidRDefault="00D73C5B" w:rsidP="00755920">
      <w:pPr>
        <w:rPr>
          <w:sz w:val="28"/>
          <w:szCs w:val="24"/>
        </w:rPr>
      </w:pPr>
    </w:p>
    <w:p w14:paraId="20F649BA" w14:textId="77777777" w:rsidR="00D73C5B" w:rsidRDefault="00D73C5B" w:rsidP="00755920">
      <w:pPr>
        <w:rPr>
          <w:sz w:val="28"/>
          <w:szCs w:val="24"/>
        </w:rPr>
      </w:pPr>
    </w:p>
    <w:p w14:paraId="2C2FC708" w14:textId="77777777" w:rsidR="00D73C5B" w:rsidRDefault="00D73C5B" w:rsidP="00755920">
      <w:pPr>
        <w:rPr>
          <w:sz w:val="28"/>
          <w:szCs w:val="24"/>
        </w:rPr>
      </w:pPr>
    </w:p>
    <w:p w14:paraId="72C26B5A" w14:textId="77777777" w:rsidR="00D73C5B" w:rsidRDefault="00D73C5B" w:rsidP="00755920">
      <w:pPr>
        <w:rPr>
          <w:sz w:val="28"/>
          <w:szCs w:val="24"/>
        </w:rPr>
      </w:pPr>
    </w:p>
    <w:p w14:paraId="5AC45956" w14:textId="77777777" w:rsidR="00D73C5B" w:rsidRDefault="00D73C5B" w:rsidP="00755920">
      <w:pPr>
        <w:rPr>
          <w:sz w:val="28"/>
          <w:szCs w:val="24"/>
        </w:rPr>
      </w:pPr>
    </w:p>
    <w:p w14:paraId="66819F5C" w14:textId="77777777" w:rsidR="00D73C5B" w:rsidRDefault="00D73C5B" w:rsidP="00755920">
      <w:pPr>
        <w:rPr>
          <w:sz w:val="28"/>
          <w:szCs w:val="24"/>
        </w:rPr>
      </w:pPr>
    </w:p>
    <w:p w14:paraId="3949B10D" w14:textId="77777777" w:rsidR="00D73C5B" w:rsidRDefault="00D73C5B" w:rsidP="00755920">
      <w:pPr>
        <w:rPr>
          <w:sz w:val="28"/>
          <w:szCs w:val="24"/>
        </w:rPr>
      </w:pPr>
    </w:p>
    <w:p w14:paraId="14CC0A0C" w14:textId="77777777" w:rsidR="00D73C5B" w:rsidRDefault="00D73C5B" w:rsidP="00755920">
      <w:pPr>
        <w:rPr>
          <w:sz w:val="28"/>
          <w:szCs w:val="24"/>
        </w:rPr>
      </w:pPr>
    </w:p>
    <w:p w14:paraId="036545FB" w14:textId="77777777" w:rsidR="00D73C5B" w:rsidRDefault="00D73C5B" w:rsidP="00755920">
      <w:pPr>
        <w:rPr>
          <w:sz w:val="28"/>
          <w:szCs w:val="24"/>
        </w:rPr>
      </w:pPr>
    </w:p>
    <w:p w14:paraId="5B827BEE" w14:textId="77777777" w:rsidR="00D73C5B" w:rsidRDefault="00D73C5B" w:rsidP="00755920">
      <w:pPr>
        <w:rPr>
          <w:sz w:val="28"/>
          <w:szCs w:val="24"/>
        </w:rPr>
      </w:pPr>
    </w:p>
    <w:p w14:paraId="25498359" w14:textId="77777777" w:rsidR="00D73C5B" w:rsidRDefault="00D73C5B" w:rsidP="00755920">
      <w:pPr>
        <w:rPr>
          <w:sz w:val="28"/>
          <w:szCs w:val="24"/>
        </w:rPr>
      </w:pPr>
    </w:p>
    <w:p w14:paraId="201A352D" w14:textId="77777777" w:rsidR="00D73C5B" w:rsidRDefault="00D73C5B" w:rsidP="00755920">
      <w:pPr>
        <w:rPr>
          <w:sz w:val="28"/>
          <w:szCs w:val="24"/>
        </w:rPr>
      </w:pPr>
    </w:p>
    <w:p w14:paraId="6F1E3EA5" w14:textId="77777777" w:rsidR="00D73C5B" w:rsidRDefault="00D73C5B" w:rsidP="00755920">
      <w:pPr>
        <w:rPr>
          <w:sz w:val="28"/>
          <w:szCs w:val="24"/>
        </w:rPr>
      </w:pPr>
    </w:p>
    <w:p w14:paraId="65E79D30" w14:textId="77777777" w:rsidR="00D73C5B" w:rsidRDefault="00D73C5B" w:rsidP="00755920">
      <w:pPr>
        <w:rPr>
          <w:sz w:val="28"/>
          <w:szCs w:val="24"/>
        </w:rPr>
      </w:pPr>
    </w:p>
    <w:p w14:paraId="2559A390" w14:textId="77777777" w:rsidR="006F180B" w:rsidRDefault="006F180B" w:rsidP="006F180B">
      <w:pPr>
        <w:rPr>
          <w:sz w:val="28"/>
          <w:szCs w:val="24"/>
        </w:rPr>
      </w:pPr>
    </w:p>
    <w:p w14:paraId="4A63B655" w14:textId="5348A7C9" w:rsidR="00D73C5B" w:rsidRPr="006F180B" w:rsidRDefault="006F180B" w:rsidP="006F180B">
      <w:pPr>
        <w:jc w:val="center"/>
        <w:rPr>
          <w:b/>
          <w:bCs/>
          <w:color w:val="FF0000"/>
          <w:sz w:val="28"/>
          <w:szCs w:val="24"/>
        </w:rPr>
      </w:pPr>
      <w:r w:rsidRPr="006F180B">
        <w:rPr>
          <w:b/>
          <w:bCs/>
          <w:color w:val="FF0000"/>
          <w:sz w:val="28"/>
          <w:szCs w:val="24"/>
        </w:rPr>
        <w:lastRenderedPageBreak/>
        <w:t>Explain translation of a statement using 6 phases of compiler</w:t>
      </w:r>
    </w:p>
    <w:p w14:paraId="74BC1CC1" w14:textId="77777777" w:rsidR="006F180B" w:rsidRPr="006F180B" w:rsidRDefault="006F180B" w:rsidP="006F180B">
      <w:pPr>
        <w:rPr>
          <w:sz w:val="28"/>
          <w:szCs w:val="24"/>
        </w:rPr>
      </w:pPr>
      <w:r w:rsidRPr="006F180B">
        <w:rPr>
          <w:sz w:val="28"/>
          <w:szCs w:val="24"/>
        </w:rPr>
        <w:t>The translation of the high-level code to machine code is a complex process carried out by compilers in stages. The statement percent_profit = (profit * 100) / cost_price; will be translated through the following six phases of a typical compiler:</w:t>
      </w:r>
    </w:p>
    <w:p w14:paraId="6FA80D13" w14:textId="77777777" w:rsidR="006F180B" w:rsidRPr="006F180B" w:rsidRDefault="006F180B" w:rsidP="006F180B">
      <w:pPr>
        <w:numPr>
          <w:ilvl w:val="0"/>
          <w:numId w:val="31"/>
        </w:numPr>
        <w:tabs>
          <w:tab w:val="num" w:pos="720"/>
        </w:tabs>
        <w:rPr>
          <w:sz w:val="28"/>
          <w:szCs w:val="24"/>
        </w:rPr>
      </w:pPr>
      <w:r w:rsidRPr="006F180B">
        <w:rPr>
          <w:b/>
          <w:bCs/>
          <w:sz w:val="28"/>
          <w:szCs w:val="24"/>
        </w:rPr>
        <w:t>Lexical Analysis</w:t>
      </w:r>
      <w:r w:rsidRPr="006F180B">
        <w:rPr>
          <w:sz w:val="28"/>
          <w:szCs w:val="24"/>
        </w:rPr>
        <w:t>: This is the first phase where the compiler scans the code and breaks it down into tokens, which are the basic elements like keywords, identifiers, constants, operators, and separators. In the given statement, lexical analyzers will identify percent_profit, profit, and cost_price as identifiers, =, *, and / as operators, and 100 as a numeric constant.</w:t>
      </w:r>
    </w:p>
    <w:p w14:paraId="1D0A8C1D" w14:textId="77777777" w:rsidR="006F180B" w:rsidRPr="006F180B" w:rsidRDefault="006F180B" w:rsidP="006F180B">
      <w:pPr>
        <w:numPr>
          <w:ilvl w:val="0"/>
          <w:numId w:val="31"/>
        </w:numPr>
        <w:tabs>
          <w:tab w:val="num" w:pos="720"/>
        </w:tabs>
        <w:rPr>
          <w:sz w:val="28"/>
          <w:szCs w:val="24"/>
        </w:rPr>
      </w:pPr>
      <w:r w:rsidRPr="006F180B">
        <w:rPr>
          <w:b/>
          <w:bCs/>
          <w:sz w:val="28"/>
          <w:szCs w:val="24"/>
        </w:rPr>
        <w:t>Syntax Analysis</w:t>
      </w:r>
      <w:r w:rsidRPr="006F180B">
        <w:rPr>
          <w:sz w:val="28"/>
          <w:szCs w:val="24"/>
        </w:rPr>
        <w:t>: Once tokens are identified, the next phase is to arrange them in a structure that the compiler understands, using the grammar rules of the source language. This phase analyses the tokens and constructs a parse tree. It will recognize the given statement as an assignment statement where percent_profit is the left-hand side, and the right-hand side is an expression (profit * 100) / cost_price.</w:t>
      </w:r>
    </w:p>
    <w:p w14:paraId="38ADF1E7" w14:textId="77777777" w:rsidR="006F180B" w:rsidRPr="006F180B" w:rsidRDefault="006F180B" w:rsidP="006F180B">
      <w:pPr>
        <w:numPr>
          <w:ilvl w:val="0"/>
          <w:numId w:val="31"/>
        </w:numPr>
        <w:tabs>
          <w:tab w:val="num" w:pos="720"/>
        </w:tabs>
        <w:rPr>
          <w:sz w:val="28"/>
          <w:szCs w:val="24"/>
        </w:rPr>
      </w:pPr>
      <w:r w:rsidRPr="006F180B">
        <w:rPr>
          <w:b/>
          <w:bCs/>
          <w:sz w:val="28"/>
          <w:szCs w:val="24"/>
        </w:rPr>
        <w:t>Semantic Analysis</w:t>
      </w:r>
      <w:r w:rsidRPr="006F180B">
        <w:rPr>
          <w:sz w:val="28"/>
          <w:szCs w:val="24"/>
        </w:rPr>
        <w:t>: In this phase, the compiler checks for semantic consistency. It ensures that operations are performed on compatible types, variables are declared before use, etc. The given statement is analyzed to ensure that the operation makes sense; i.e., the profit and cost_price should be of a type that supports multiplication and division by a constant (the number 100), and the result should be assignable to percent_profit.</w:t>
      </w:r>
    </w:p>
    <w:p w14:paraId="403587CC" w14:textId="101B1D81" w:rsidR="006F180B" w:rsidRPr="006F180B" w:rsidRDefault="006F180B" w:rsidP="006F180B">
      <w:pPr>
        <w:numPr>
          <w:ilvl w:val="0"/>
          <w:numId w:val="31"/>
        </w:numPr>
        <w:rPr>
          <w:sz w:val="28"/>
          <w:szCs w:val="24"/>
        </w:rPr>
      </w:pPr>
      <w:r w:rsidRPr="006F180B">
        <w:rPr>
          <w:b/>
          <w:bCs/>
          <w:sz w:val="28"/>
          <w:szCs w:val="24"/>
        </w:rPr>
        <w:t>Intermediate Code Generation</w:t>
      </w:r>
      <w:r w:rsidRPr="006F180B">
        <w:rPr>
          <w:sz w:val="28"/>
          <w:szCs w:val="24"/>
        </w:rPr>
        <w:t>: After semantic analysis, the compiler will convert the source code into an intermediate code that is independent of machine specifics. This abstract representation is a bridge between the source code and the machine code. For example, the statement might be translated into an intermediate code such as</w:t>
      </w:r>
      <w:r>
        <w:rPr>
          <w:sz w:val="28"/>
          <w:szCs w:val="24"/>
        </w:rPr>
        <w:t xml:space="preserve"> </w:t>
      </w:r>
      <w:r w:rsidRPr="006F180B">
        <w:rPr>
          <w:sz w:val="28"/>
          <w:szCs w:val="24"/>
        </w:rPr>
        <w:t>text</w:t>
      </w:r>
    </w:p>
    <w:p w14:paraId="60A7766C" w14:textId="77777777" w:rsidR="006F180B" w:rsidRPr="006F180B" w:rsidRDefault="006F180B" w:rsidP="006F180B">
      <w:pPr>
        <w:jc w:val="center"/>
        <w:rPr>
          <w:b/>
          <w:bCs/>
          <w:sz w:val="28"/>
          <w:szCs w:val="24"/>
        </w:rPr>
      </w:pPr>
      <w:r w:rsidRPr="006F180B">
        <w:rPr>
          <w:b/>
          <w:bCs/>
          <w:sz w:val="28"/>
          <w:szCs w:val="24"/>
        </w:rPr>
        <w:t>t1 = profit * 100; t2 = t1 / cost_price; percent_profit = t2;</w:t>
      </w:r>
    </w:p>
    <w:p w14:paraId="1376FADC" w14:textId="77777777" w:rsidR="006F180B" w:rsidRPr="006F180B" w:rsidRDefault="006F180B" w:rsidP="006F180B">
      <w:pPr>
        <w:rPr>
          <w:sz w:val="28"/>
          <w:szCs w:val="24"/>
        </w:rPr>
      </w:pPr>
      <w:r w:rsidRPr="006F180B">
        <w:rPr>
          <w:sz w:val="28"/>
          <w:szCs w:val="24"/>
        </w:rPr>
        <w:t>where t1 and t2 are temporary variables used to hold intermediate values.</w:t>
      </w:r>
    </w:p>
    <w:p w14:paraId="5682736E" w14:textId="77777777" w:rsidR="006F180B" w:rsidRPr="006F180B" w:rsidRDefault="006F180B" w:rsidP="006F180B">
      <w:pPr>
        <w:numPr>
          <w:ilvl w:val="0"/>
          <w:numId w:val="31"/>
        </w:numPr>
        <w:tabs>
          <w:tab w:val="num" w:pos="720"/>
        </w:tabs>
        <w:rPr>
          <w:sz w:val="28"/>
          <w:szCs w:val="24"/>
        </w:rPr>
      </w:pPr>
      <w:r w:rsidRPr="006F180B">
        <w:rPr>
          <w:b/>
          <w:bCs/>
          <w:sz w:val="28"/>
          <w:szCs w:val="24"/>
        </w:rPr>
        <w:t>Optimization</w:t>
      </w:r>
      <w:r w:rsidRPr="006F180B">
        <w:rPr>
          <w:sz w:val="28"/>
          <w:szCs w:val="24"/>
        </w:rPr>
        <w:t xml:space="preserve">: This optional phase aims to improve the intermediate code so that it runs more efficiently (faster, using fewer resources) on the target machine. Optimization can be done on various levels, including the high-level (source code), the intermediate code, or the low-level (target machine </w:t>
      </w:r>
      <w:r w:rsidRPr="006F180B">
        <w:rPr>
          <w:sz w:val="28"/>
          <w:szCs w:val="24"/>
        </w:rPr>
        <w:lastRenderedPageBreak/>
        <w:t>code). For instance, if profit is known to be always non-negative, the division might be optimized using shifts and adds instead of direct division.</w:t>
      </w:r>
    </w:p>
    <w:p w14:paraId="659334ED" w14:textId="77777777" w:rsidR="006F180B" w:rsidRPr="006F180B" w:rsidRDefault="006F180B" w:rsidP="006F180B">
      <w:pPr>
        <w:numPr>
          <w:ilvl w:val="0"/>
          <w:numId w:val="31"/>
        </w:numPr>
        <w:tabs>
          <w:tab w:val="num" w:pos="720"/>
        </w:tabs>
        <w:rPr>
          <w:sz w:val="28"/>
          <w:szCs w:val="24"/>
        </w:rPr>
      </w:pPr>
      <w:r w:rsidRPr="006F180B">
        <w:rPr>
          <w:b/>
          <w:bCs/>
          <w:sz w:val="28"/>
          <w:szCs w:val="24"/>
        </w:rPr>
        <w:t>Code Generation</w:t>
      </w:r>
      <w:r w:rsidRPr="006F180B">
        <w:rPr>
          <w:sz w:val="28"/>
          <w:szCs w:val="24"/>
        </w:rPr>
        <w:t>: This is the final phase where the compiler translates the (optimized) intermediate code into machine code, the binary instructions that the computer’s CPU can execute directly. The machine code will include specific instructions to load the values of profit and cost_price into registers, multiply, divide, and store the result in the memory location associated with percent_profit.</w:t>
      </w:r>
    </w:p>
    <w:p w14:paraId="5B624C80" w14:textId="77777777" w:rsidR="006F180B" w:rsidRPr="006F180B" w:rsidRDefault="006F180B" w:rsidP="006F180B">
      <w:pPr>
        <w:numPr>
          <w:ilvl w:val="0"/>
          <w:numId w:val="31"/>
        </w:numPr>
        <w:tabs>
          <w:tab w:val="num" w:pos="720"/>
        </w:tabs>
        <w:rPr>
          <w:sz w:val="28"/>
          <w:szCs w:val="24"/>
        </w:rPr>
      </w:pPr>
      <w:r w:rsidRPr="006F180B">
        <w:rPr>
          <w:b/>
          <w:bCs/>
          <w:sz w:val="28"/>
          <w:szCs w:val="24"/>
        </w:rPr>
        <w:t>Code Optimization and Linking</w:t>
      </w:r>
      <w:r w:rsidRPr="006F180B">
        <w:rPr>
          <w:sz w:val="28"/>
          <w:szCs w:val="24"/>
        </w:rPr>
        <w:t>: Although not traditionally enumerated as a separate phase, modern compilers often include additional optimization after generating the initial machine code, along with the linking of different code modules into a single executable. This can involve rearranging instructions for better pipeline usage on the CPU or resolving symbolic addresses to their actual memory locations.</w:t>
      </w:r>
    </w:p>
    <w:p w14:paraId="651DB39F" w14:textId="77777777" w:rsidR="006F180B" w:rsidRPr="006F180B" w:rsidRDefault="006F180B" w:rsidP="006F180B">
      <w:pPr>
        <w:rPr>
          <w:sz w:val="28"/>
          <w:szCs w:val="24"/>
        </w:rPr>
      </w:pPr>
      <w:r w:rsidRPr="006F180B">
        <w:rPr>
          <w:sz w:val="28"/>
          <w:szCs w:val="24"/>
        </w:rPr>
        <w:t>Each phase takes input from its previous stage, processes it, and passes it on to the next stage. Any errors encountered along the way can cause compilation to fail, providing feedback for debugging.</w:t>
      </w:r>
    </w:p>
    <w:p w14:paraId="5ADDFC6D" w14:textId="77777777" w:rsidR="006F180B" w:rsidRPr="00755920" w:rsidRDefault="006F180B" w:rsidP="00755920">
      <w:pPr>
        <w:rPr>
          <w:sz w:val="28"/>
          <w:szCs w:val="24"/>
        </w:rPr>
      </w:pPr>
    </w:p>
    <w:p w14:paraId="4485E74A" w14:textId="77777777" w:rsidR="009D5CD4" w:rsidRPr="009D5CD4" w:rsidRDefault="009D5CD4" w:rsidP="009D5CD4">
      <w:pPr>
        <w:rPr>
          <w:sz w:val="28"/>
          <w:szCs w:val="24"/>
        </w:rPr>
      </w:pPr>
    </w:p>
    <w:p w14:paraId="5B349115" w14:textId="77777777" w:rsidR="0092235B" w:rsidRPr="0092235B" w:rsidRDefault="0092235B" w:rsidP="0092235B">
      <w:pPr>
        <w:rPr>
          <w:sz w:val="28"/>
          <w:szCs w:val="24"/>
        </w:rPr>
      </w:pPr>
    </w:p>
    <w:p w14:paraId="2A33B503" w14:textId="77777777" w:rsidR="00090A39" w:rsidRPr="00090A39" w:rsidRDefault="00090A39" w:rsidP="00090A39">
      <w:pPr>
        <w:rPr>
          <w:sz w:val="28"/>
          <w:szCs w:val="24"/>
        </w:rPr>
      </w:pPr>
    </w:p>
    <w:p w14:paraId="37A39A10" w14:textId="7ACEACEF" w:rsidR="000D538D" w:rsidRDefault="000D538D" w:rsidP="000D538D">
      <w:pPr>
        <w:rPr>
          <w:sz w:val="28"/>
          <w:szCs w:val="24"/>
        </w:rPr>
      </w:pPr>
    </w:p>
    <w:p w14:paraId="26C655C0" w14:textId="77777777" w:rsidR="006F180B" w:rsidRPr="006F180B" w:rsidRDefault="006F180B" w:rsidP="006F180B">
      <w:pPr>
        <w:rPr>
          <w:sz w:val="28"/>
          <w:szCs w:val="24"/>
        </w:rPr>
      </w:pPr>
    </w:p>
    <w:p w14:paraId="6D4DD571" w14:textId="77777777" w:rsidR="006F180B" w:rsidRPr="006F180B" w:rsidRDefault="006F180B" w:rsidP="006F180B">
      <w:pPr>
        <w:rPr>
          <w:sz w:val="28"/>
          <w:szCs w:val="24"/>
        </w:rPr>
      </w:pPr>
    </w:p>
    <w:p w14:paraId="19C21FE1" w14:textId="77777777" w:rsidR="006F180B" w:rsidRPr="006F180B" w:rsidRDefault="006F180B" w:rsidP="006F180B">
      <w:pPr>
        <w:rPr>
          <w:sz w:val="28"/>
          <w:szCs w:val="24"/>
        </w:rPr>
      </w:pPr>
    </w:p>
    <w:p w14:paraId="0D93BDF4" w14:textId="77777777" w:rsidR="006F180B" w:rsidRPr="006F180B" w:rsidRDefault="006F180B" w:rsidP="006F180B">
      <w:pPr>
        <w:rPr>
          <w:sz w:val="28"/>
          <w:szCs w:val="24"/>
        </w:rPr>
      </w:pPr>
    </w:p>
    <w:p w14:paraId="0AA5C8ED" w14:textId="77777777" w:rsidR="006F180B" w:rsidRPr="006F180B" w:rsidRDefault="006F180B" w:rsidP="006F180B">
      <w:pPr>
        <w:rPr>
          <w:sz w:val="28"/>
          <w:szCs w:val="24"/>
        </w:rPr>
      </w:pPr>
    </w:p>
    <w:p w14:paraId="1F3DBE13" w14:textId="77777777" w:rsidR="006F180B" w:rsidRPr="006F180B" w:rsidRDefault="006F180B" w:rsidP="006F180B">
      <w:pPr>
        <w:rPr>
          <w:sz w:val="28"/>
          <w:szCs w:val="24"/>
        </w:rPr>
      </w:pPr>
    </w:p>
    <w:p w14:paraId="1DAB2084" w14:textId="77777777" w:rsidR="006F180B" w:rsidRPr="006F180B" w:rsidRDefault="006F180B" w:rsidP="006F180B">
      <w:pPr>
        <w:rPr>
          <w:sz w:val="28"/>
          <w:szCs w:val="24"/>
        </w:rPr>
      </w:pPr>
    </w:p>
    <w:p w14:paraId="4C168663" w14:textId="172E7170" w:rsidR="006F180B" w:rsidRDefault="006F180B" w:rsidP="006F180B">
      <w:pPr>
        <w:tabs>
          <w:tab w:val="left" w:pos="1020"/>
        </w:tabs>
        <w:rPr>
          <w:sz w:val="28"/>
          <w:szCs w:val="24"/>
        </w:rPr>
      </w:pPr>
      <w:r>
        <w:rPr>
          <w:sz w:val="28"/>
          <w:szCs w:val="24"/>
        </w:rPr>
        <w:tab/>
      </w:r>
    </w:p>
    <w:p w14:paraId="233FA8F9" w14:textId="676C10F0" w:rsidR="006F180B" w:rsidRDefault="006F180B" w:rsidP="006F180B">
      <w:pPr>
        <w:tabs>
          <w:tab w:val="left" w:pos="1020"/>
        </w:tabs>
        <w:jc w:val="center"/>
        <w:rPr>
          <w:b/>
          <w:bCs/>
          <w:color w:val="FF0000"/>
          <w:sz w:val="28"/>
          <w:szCs w:val="24"/>
        </w:rPr>
      </w:pPr>
      <w:r w:rsidRPr="006F180B">
        <w:rPr>
          <w:b/>
          <w:bCs/>
          <w:color w:val="FF0000"/>
          <w:sz w:val="28"/>
          <w:szCs w:val="24"/>
        </w:rPr>
        <w:lastRenderedPageBreak/>
        <w:t>What is difference between pass 1 &amp; pass 2 compilers?</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04"/>
        <w:gridCol w:w="2952"/>
        <w:gridCol w:w="3784"/>
      </w:tblGrid>
      <w:tr w:rsidR="008F3AAC" w:rsidRPr="008F3AAC" w14:paraId="59810E62" w14:textId="77777777" w:rsidTr="008F3AA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7E20DEE" w14:textId="77777777" w:rsidR="008F3AAC" w:rsidRPr="008F3AAC" w:rsidRDefault="008F3AAC" w:rsidP="008F3AAC">
            <w:pPr>
              <w:pStyle w:val="ListParagraph"/>
              <w:tabs>
                <w:tab w:val="left" w:pos="1020"/>
              </w:tabs>
              <w:ind w:left="360"/>
              <w:rPr>
                <w:b/>
                <w:bCs/>
                <w:sz w:val="28"/>
                <w:szCs w:val="24"/>
              </w:rPr>
            </w:pPr>
            <w:r w:rsidRPr="008F3AAC">
              <w:rPr>
                <w:b/>
                <w:bCs/>
                <w:sz w:val="28"/>
                <w:szCs w:val="24"/>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63D280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One Pass Compiler</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335295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Two Pass Compiler</w:t>
            </w:r>
          </w:p>
        </w:tc>
      </w:tr>
      <w:tr w:rsidR="008F3AAC" w:rsidRPr="008F3AAC" w14:paraId="36E4B91A"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7119C98" w14:textId="77777777" w:rsidR="008F3AAC" w:rsidRPr="008F3AAC" w:rsidRDefault="008F3AAC" w:rsidP="008F3AAC">
            <w:pPr>
              <w:pStyle w:val="ListParagraph"/>
              <w:tabs>
                <w:tab w:val="left" w:pos="1020"/>
              </w:tabs>
              <w:ind w:left="360"/>
              <w:rPr>
                <w:b/>
                <w:bCs/>
                <w:sz w:val="28"/>
                <w:szCs w:val="24"/>
              </w:rPr>
            </w:pPr>
            <w:r w:rsidRPr="008F3AAC">
              <w:rPr>
                <w:b/>
                <w:bCs/>
                <w:sz w:val="28"/>
                <w:szCs w:val="24"/>
              </w:rPr>
              <w:t>Translation Process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B148A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translation in a single pass through the source code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13C71C0"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translation in two passes through the source code</w:t>
            </w:r>
          </w:p>
        </w:tc>
      </w:tr>
      <w:tr w:rsidR="008F3AAC" w:rsidRPr="008F3AAC" w14:paraId="5260D5B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9DF91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Scanning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A695DEA"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Scans the entire file only once during translation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744B857" w14:textId="77777777" w:rsidR="008F3AAC" w:rsidRPr="008F3AAC" w:rsidRDefault="008F3AAC" w:rsidP="008F3AAC">
            <w:pPr>
              <w:pStyle w:val="ListParagraph"/>
              <w:tabs>
                <w:tab w:val="left" w:pos="1020"/>
              </w:tabs>
              <w:ind w:left="360"/>
              <w:rPr>
                <w:b/>
                <w:bCs/>
                <w:sz w:val="28"/>
                <w:szCs w:val="24"/>
              </w:rPr>
            </w:pPr>
            <w:r w:rsidRPr="008F3AAC">
              <w:rPr>
                <w:b/>
                <w:bCs/>
                <w:sz w:val="28"/>
                <w:szCs w:val="24"/>
              </w:rPr>
              <w:t>Requires two passes to scan the entire source file</w:t>
            </w:r>
          </w:p>
        </w:tc>
      </w:tr>
      <w:tr w:rsidR="008F3AAC" w:rsidRPr="008F3AAC" w14:paraId="3A7F7F49"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7F4C8B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Intermediate Code Generation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C4130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Generates intermediate code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119EBF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Does not generate intermediate code</w:t>
            </w:r>
          </w:p>
        </w:tc>
      </w:tr>
      <w:tr w:rsidR="008F3AAC" w:rsidRPr="008F3AAC" w14:paraId="3B09EA28"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42F1B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Speed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3F6C98"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Generally faster than a two-pass compiler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B35D3C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Generally slower than a one-pass compiler</w:t>
            </w:r>
          </w:p>
        </w:tc>
      </w:tr>
      <w:tr w:rsidR="008F3AAC" w:rsidRPr="008F3AAC" w14:paraId="5A3A377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668E63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Loader Requirement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1546BC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No loader required as no object program is written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EB67F3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Requires a loader as object code is generated</w:t>
            </w:r>
          </w:p>
        </w:tc>
      </w:tr>
      <w:tr w:rsidR="008F3AAC" w:rsidRPr="008F3AAC" w14:paraId="677F6E1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66FC710" w14:textId="77777777" w:rsidR="008F3AAC" w:rsidRPr="008F3AAC" w:rsidRDefault="008F3AAC" w:rsidP="008F3AAC">
            <w:pPr>
              <w:pStyle w:val="ListParagraph"/>
              <w:tabs>
                <w:tab w:val="left" w:pos="1020"/>
              </w:tabs>
              <w:ind w:left="360"/>
              <w:rPr>
                <w:b/>
                <w:bCs/>
                <w:sz w:val="28"/>
                <w:szCs w:val="24"/>
              </w:rPr>
            </w:pPr>
            <w:r w:rsidRPr="008F3AAC">
              <w:rPr>
                <w:b/>
                <w:bCs/>
                <w:sz w:val="28"/>
                <w:szCs w:val="24"/>
              </w:rPr>
              <w:t>Assembler Directives Processing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346A5C"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Processes assembler directives during the single pass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E1121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Processes assembler directives in the second pass</w:t>
            </w:r>
          </w:p>
        </w:tc>
      </w:tr>
      <w:tr w:rsidR="008F3AAC" w:rsidRPr="008F3AAC" w14:paraId="276FC00F"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EB06179" w14:textId="77777777" w:rsidR="008F3AAC" w:rsidRPr="008F3AAC" w:rsidRDefault="008F3AAC" w:rsidP="008F3AAC">
            <w:pPr>
              <w:pStyle w:val="ListParagraph"/>
              <w:tabs>
                <w:tab w:val="left" w:pos="1020"/>
              </w:tabs>
              <w:ind w:left="360"/>
              <w:rPr>
                <w:b/>
                <w:bCs/>
                <w:sz w:val="28"/>
                <w:szCs w:val="24"/>
              </w:rPr>
            </w:pPr>
            <w:r w:rsidRPr="008F3AAC">
              <w:rPr>
                <w:b/>
                <w:bCs/>
                <w:sz w:val="28"/>
                <w:szCs w:val="24"/>
              </w:rPr>
              <w:t>Data Structures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F9819F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Utilizes symbol tables, literal tables, pool tables, and tables of incomplete data</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92A50E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Utilizes symbol tables and literal tables</w:t>
            </w:r>
          </w:p>
        </w:tc>
      </w:tr>
      <w:tr w:rsidR="008F3AAC" w:rsidRPr="008F3AAC" w14:paraId="3E22AC0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527D41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Conversion Process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01667A"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the entire conversion of assembly code to machine code in one continuous operation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4C53F8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In the first pass, processes assembly code and stores values in the opcode table and symbol table; in the second pass, generates machine code using these tables</w:t>
            </w:r>
          </w:p>
        </w:tc>
      </w:tr>
      <w:tr w:rsidR="008F3AAC" w:rsidRPr="008F3AAC" w14:paraId="56093AC8"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2F6DA6" w14:textId="77777777" w:rsidR="008F3AAC" w:rsidRPr="008F3AAC" w:rsidRDefault="008F3AAC" w:rsidP="008F3AAC">
            <w:pPr>
              <w:pStyle w:val="ListParagraph"/>
              <w:tabs>
                <w:tab w:val="left" w:pos="1020"/>
              </w:tabs>
              <w:ind w:left="360"/>
              <w:rPr>
                <w:b/>
                <w:bCs/>
                <w:sz w:val="28"/>
                <w:szCs w:val="24"/>
              </w:rPr>
            </w:pPr>
            <w:r w:rsidRPr="008F3AAC">
              <w:rPr>
                <w:b/>
                <w:bCs/>
                <w:sz w:val="28"/>
                <w:szCs w:val="24"/>
              </w:rPr>
              <w:lastRenderedPageBreak/>
              <w:t>Examples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8E6DF7"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Compilers for languages like C and Pascal</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C1D95D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Compilers for languages like Modula-2</w:t>
            </w:r>
          </w:p>
        </w:tc>
      </w:tr>
    </w:tbl>
    <w:p w14:paraId="485CD0F1" w14:textId="77777777" w:rsidR="008F3AAC" w:rsidRDefault="008F3AAC" w:rsidP="008F3AAC">
      <w:pPr>
        <w:tabs>
          <w:tab w:val="left" w:pos="1020"/>
        </w:tabs>
        <w:rPr>
          <w:b/>
          <w:bCs/>
          <w:sz w:val="28"/>
          <w:szCs w:val="24"/>
        </w:rPr>
      </w:pPr>
    </w:p>
    <w:p w14:paraId="4708DAED" w14:textId="77777777" w:rsidR="008F3AAC" w:rsidRDefault="008F3AAC" w:rsidP="008F3AAC">
      <w:pPr>
        <w:tabs>
          <w:tab w:val="left" w:pos="1020"/>
        </w:tabs>
        <w:rPr>
          <w:b/>
          <w:bCs/>
          <w:sz w:val="28"/>
          <w:szCs w:val="24"/>
        </w:rPr>
      </w:pPr>
    </w:p>
    <w:p w14:paraId="16A2A679" w14:textId="335AB29E" w:rsidR="008F3AAC" w:rsidRPr="008F3AAC" w:rsidRDefault="008F3AAC" w:rsidP="008F3AAC">
      <w:pPr>
        <w:tabs>
          <w:tab w:val="left" w:pos="1020"/>
        </w:tabs>
        <w:rPr>
          <w:b/>
          <w:bCs/>
          <w:sz w:val="28"/>
          <w:szCs w:val="24"/>
        </w:rPr>
      </w:pPr>
      <w:r>
        <w:rPr>
          <w:b/>
          <w:bCs/>
          <w:sz w:val="28"/>
          <w:szCs w:val="24"/>
        </w:rPr>
        <w:t xml:space="preserve">One pass </w:t>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sidRPr="008F3AAC">
        <w:rPr>
          <w:b/>
          <w:bCs/>
          <w:sz w:val="28"/>
          <w:szCs w:val="24"/>
        </w:rPr>
        <w:t>Two-Pass compiler</w:t>
      </w:r>
    </w:p>
    <w:p w14:paraId="64A02A4C" w14:textId="113F0558" w:rsidR="008F3AAC" w:rsidRDefault="008F3AAC" w:rsidP="008F3AAC">
      <w:pPr>
        <w:tabs>
          <w:tab w:val="left" w:pos="1020"/>
        </w:tabs>
        <w:rPr>
          <w:b/>
          <w:bCs/>
          <w:sz w:val="28"/>
          <w:szCs w:val="24"/>
        </w:rPr>
      </w:pPr>
      <w:r w:rsidRPr="008F3AAC">
        <w:rPr>
          <w:b/>
          <w:bCs/>
          <w:sz w:val="28"/>
          <w:szCs w:val="24"/>
        </w:rPr>
        <w:drawing>
          <wp:anchor distT="0" distB="0" distL="114300" distR="114300" simplePos="0" relativeHeight="251662336" behindDoc="1" locked="0" layoutInCell="1" allowOverlap="1" wp14:anchorId="6E65F478" wp14:editId="40DBB2DA">
            <wp:simplePos x="0" y="0"/>
            <wp:positionH relativeFrom="column">
              <wp:posOffset>-480060</wp:posOffset>
            </wp:positionH>
            <wp:positionV relativeFrom="paragraph">
              <wp:posOffset>243840</wp:posOffset>
            </wp:positionV>
            <wp:extent cx="3078480" cy="3444240"/>
            <wp:effectExtent l="0" t="0" r="7620" b="3810"/>
            <wp:wrapTight wrapText="bothSides">
              <wp:wrapPolygon edited="0">
                <wp:start x="0" y="0"/>
                <wp:lineTo x="0" y="21504"/>
                <wp:lineTo x="21520" y="21504"/>
                <wp:lineTo x="21520" y="0"/>
                <wp:lineTo x="0" y="0"/>
              </wp:wrapPolygon>
            </wp:wrapTight>
            <wp:docPr id="740963271" name="Picture 7" descr="Single Pass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 Pass Compiler"/>
                    <pic:cNvPicPr>
                      <a:picLocks noChangeAspect="1" noChangeArrowheads="1"/>
                    </pic:cNvPicPr>
                  </pic:nvPicPr>
                  <pic:blipFill rotWithShape="1">
                    <a:blip r:embed="rId24">
                      <a:extLst>
                        <a:ext uri="{28A0092B-C50C-407E-A947-70E740481C1C}">
                          <a14:useLocalDpi xmlns:a14="http://schemas.microsoft.com/office/drawing/2010/main" val="0"/>
                        </a:ext>
                      </a:extLst>
                    </a:blip>
                    <a:srcRect l="13113" b="4945"/>
                    <a:stretch/>
                  </pic:blipFill>
                  <pic:spPr bwMode="auto">
                    <a:xfrm>
                      <a:off x="0" y="0"/>
                      <a:ext cx="307848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AAC">
        <w:rPr>
          <w:b/>
          <w:bCs/>
          <w:sz w:val="28"/>
          <w:szCs w:val="24"/>
        </w:rPr>
        <w:drawing>
          <wp:anchor distT="0" distB="0" distL="114300" distR="114300" simplePos="0" relativeHeight="251663360" behindDoc="0" locked="0" layoutInCell="1" allowOverlap="1" wp14:anchorId="6E7BAAC2" wp14:editId="0B4640A2">
            <wp:simplePos x="0" y="0"/>
            <wp:positionH relativeFrom="column">
              <wp:posOffset>3337560</wp:posOffset>
            </wp:positionH>
            <wp:positionV relativeFrom="paragraph">
              <wp:posOffset>228600</wp:posOffset>
            </wp:positionV>
            <wp:extent cx="3007995" cy="3413760"/>
            <wp:effectExtent l="0" t="0" r="1905" b="0"/>
            <wp:wrapSquare wrapText="bothSides"/>
            <wp:docPr id="948326279"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rotWithShape="1">
                    <a:blip r:embed="rId25">
                      <a:extLst>
                        <a:ext uri="{28A0092B-C50C-407E-A947-70E740481C1C}">
                          <a14:useLocalDpi xmlns:a14="http://schemas.microsoft.com/office/drawing/2010/main" val="0"/>
                        </a:ext>
                      </a:extLst>
                    </a:blip>
                    <a:srcRect l="12558" r="6279" b="3883"/>
                    <a:stretch/>
                  </pic:blipFill>
                  <pic:spPr bwMode="auto">
                    <a:xfrm>
                      <a:off x="0" y="0"/>
                      <a:ext cx="3007995" cy="3413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A49D94" w14:textId="27F07AC8" w:rsidR="008F3AAC" w:rsidRDefault="008F3AAC" w:rsidP="008F3AAC">
      <w:pPr>
        <w:tabs>
          <w:tab w:val="left" w:pos="1020"/>
        </w:tabs>
        <w:rPr>
          <w:b/>
          <w:bCs/>
          <w:sz w:val="28"/>
          <w:szCs w:val="24"/>
        </w:rPr>
      </w:pPr>
    </w:p>
    <w:p w14:paraId="2E5997DC" w14:textId="21D99B3B" w:rsidR="008F3AAC" w:rsidRPr="008F3AAC" w:rsidRDefault="008F3AAC" w:rsidP="008F3AAC">
      <w:pPr>
        <w:tabs>
          <w:tab w:val="left" w:pos="1020"/>
        </w:tabs>
        <w:rPr>
          <w:b/>
          <w:bCs/>
          <w:sz w:val="28"/>
          <w:szCs w:val="24"/>
        </w:rPr>
      </w:pPr>
    </w:p>
    <w:sectPr w:rsidR="008F3AAC" w:rsidRPr="008F3AAC" w:rsidSect="00421CB7">
      <w:headerReference w:type="default" r:id="rId26"/>
      <w:footerReference w:type="default" r:id="rId27"/>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C6F0" w14:textId="77777777" w:rsidR="00421CB7" w:rsidRDefault="00421CB7" w:rsidP="00AD35FE">
      <w:pPr>
        <w:spacing w:after="0" w:line="240" w:lineRule="auto"/>
      </w:pPr>
      <w:r>
        <w:separator/>
      </w:r>
    </w:p>
  </w:endnote>
  <w:endnote w:type="continuationSeparator" w:id="0">
    <w:p w14:paraId="36CC982E" w14:textId="77777777" w:rsidR="00421CB7" w:rsidRDefault="00421CB7"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14:paraId="4FEF0AB0" w14:textId="77777777">
      <w:trPr>
        <w:trHeight w:hRule="exact" w:val="115"/>
        <w:jc w:val="center"/>
      </w:trPr>
      <w:tc>
        <w:tcPr>
          <w:tcW w:w="4686" w:type="dxa"/>
          <w:shd w:val="clear" w:color="auto" w:fill="4472C4" w:themeFill="accent1"/>
          <w:tcMar>
            <w:top w:w="0" w:type="dxa"/>
            <w:bottom w:w="0" w:type="dxa"/>
          </w:tcMar>
        </w:tcPr>
        <w:p w14:paraId="3204C4C6" w14:textId="77777777" w:rsidR="00AD35FE" w:rsidRDefault="00AD35FE">
          <w:pPr>
            <w:pStyle w:val="Header"/>
            <w:rPr>
              <w:caps/>
              <w:sz w:val="18"/>
            </w:rPr>
          </w:pPr>
        </w:p>
      </w:tc>
      <w:tc>
        <w:tcPr>
          <w:tcW w:w="4674" w:type="dxa"/>
          <w:shd w:val="clear" w:color="auto" w:fill="4472C4" w:themeFill="accent1"/>
          <w:tcMar>
            <w:top w:w="0" w:type="dxa"/>
            <w:bottom w:w="0" w:type="dxa"/>
          </w:tcMar>
        </w:tcPr>
        <w:p w14:paraId="7BFDBAAA" w14:textId="77777777" w:rsidR="00AD35FE" w:rsidRDefault="00AD35FE">
          <w:pPr>
            <w:pStyle w:val="Header"/>
            <w:jc w:val="right"/>
            <w:rPr>
              <w:caps/>
              <w:sz w:val="18"/>
            </w:rPr>
          </w:pPr>
        </w:p>
      </w:tc>
    </w:tr>
    <w:tr w:rsidR="00AD35FE" w14:paraId="2F6E27BE"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79D064" w14:textId="77777777" w:rsidR="00AD35FE" w:rsidRDefault="00867FB1" w:rsidP="00867FB1">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14:paraId="7C3C469E" w14:textId="77777777"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A2454">
            <w:rPr>
              <w:caps/>
              <w:noProof/>
              <w:color w:val="808080" w:themeColor="background1" w:themeShade="80"/>
              <w:sz w:val="18"/>
              <w:szCs w:val="18"/>
            </w:rPr>
            <w:t>4</w:t>
          </w:r>
          <w:r>
            <w:rPr>
              <w:caps/>
              <w:noProof/>
              <w:color w:val="808080" w:themeColor="background1" w:themeShade="80"/>
              <w:sz w:val="18"/>
              <w:szCs w:val="18"/>
            </w:rPr>
            <w:fldChar w:fldCharType="end"/>
          </w:r>
        </w:p>
      </w:tc>
    </w:tr>
  </w:tbl>
  <w:p w14:paraId="2FF75FBE" w14:textId="77777777" w:rsidR="00AD35FE" w:rsidRDefault="00AD35FE">
    <w:pPr>
      <w:pStyle w:val="Footer"/>
    </w:pPr>
    <w:r>
      <w:rPr>
        <w:noProof/>
        <w:lang w:eastAsia="en-IN"/>
      </w:rPr>
      <w:drawing>
        <wp:anchor distT="0" distB="0" distL="114300" distR="114300" simplePos="0" relativeHeight="251659264" behindDoc="0" locked="0" layoutInCell="1" allowOverlap="1" wp14:anchorId="5693C8C9" wp14:editId="03CF65B8">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CC29E" w14:textId="77777777" w:rsidR="00421CB7" w:rsidRDefault="00421CB7" w:rsidP="00AD35FE">
      <w:pPr>
        <w:spacing w:after="0" w:line="240" w:lineRule="auto"/>
      </w:pPr>
      <w:r>
        <w:separator/>
      </w:r>
    </w:p>
  </w:footnote>
  <w:footnote w:type="continuationSeparator" w:id="0">
    <w:p w14:paraId="0CB7FEDD" w14:textId="77777777" w:rsidR="00421CB7" w:rsidRDefault="00421CB7" w:rsidP="00AD3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0"/>
      <w:gridCol w:w="4506"/>
    </w:tblGrid>
    <w:tr w:rsidR="00AD35FE" w14:paraId="098F2020" w14:textId="77777777">
      <w:trPr>
        <w:jc w:val="center"/>
      </w:trPr>
      <w:tc>
        <w:tcPr>
          <w:tcW w:w="4686" w:type="dxa"/>
          <w:shd w:val="clear" w:color="auto" w:fill="ED7D31" w:themeFill="accent2"/>
          <w:vAlign w:val="center"/>
        </w:tcPr>
        <w:p w14:paraId="239AB32C" w14:textId="77777777" w:rsidR="00AD35FE" w:rsidRPr="00867FB1" w:rsidRDefault="00867FB1" w:rsidP="00867FB1">
          <w:pPr>
            <w:pStyle w:val="Header"/>
            <w:rPr>
              <w:b/>
              <w:bCs/>
              <w:caps/>
              <w:color w:val="FFFFFF" w:themeColor="background1"/>
              <w:sz w:val="18"/>
              <w:szCs w:val="18"/>
            </w:rPr>
          </w:pPr>
          <w:r w:rsidRPr="00867FB1">
            <w:rPr>
              <w:b/>
              <w:bCs/>
              <w:caps/>
              <w:sz w:val="18"/>
              <w:szCs w:val="18"/>
            </w:rPr>
            <w:t>Unit 1: Introduction to Compiling</w:t>
          </w: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00D86B0A" w14:textId="77777777"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14:paraId="73AA482C" w14:textId="77777777" w:rsidTr="00AD35FE">
      <w:trPr>
        <w:trHeight w:hRule="exact" w:val="80"/>
        <w:jc w:val="center"/>
      </w:trPr>
      <w:tc>
        <w:tcPr>
          <w:tcW w:w="4686" w:type="dxa"/>
          <w:shd w:val="clear" w:color="auto" w:fill="4472C4" w:themeFill="accent1"/>
          <w:tcMar>
            <w:top w:w="0" w:type="dxa"/>
            <w:bottom w:w="0" w:type="dxa"/>
          </w:tcMar>
        </w:tcPr>
        <w:p w14:paraId="52D015A9" w14:textId="77777777"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14:paraId="13DBD5EB" w14:textId="77777777" w:rsidR="00AD35FE" w:rsidRDefault="00AD35FE">
          <w:pPr>
            <w:pStyle w:val="Header"/>
            <w:rPr>
              <w:caps/>
              <w:color w:val="FFFFFF" w:themeColor="background1"/>
              <w:sz w:val="18"/>
              <w:szCs w:val="18"/>
            </w:rPr>
          </w:pPr>
        </w:p>
      </w:tc>
    </w:tr>
  </w:tbl>
  <w:p w14:paraId="669FBBD7" w14:textId="77777777"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0BA86768" wp14:editId="7B833BA7">
          <wp:simplePos x="0" y="0"/>
          <wp:positionH relativeFrom="column">
            <wp:posOffset>-790575</wp:posOffset>
          </wp:positionH>
          <wp:positionV relativeFrom="paragraph">
            <wp:posOffset>-656021</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990"/>
    <w:multiLevelType w:val="hybridMultilevel"/>
    <w:tmpl w:val="156405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A0330B"/>
    <w:multiLevelType w:val="hybridMultilevel"/>
    <w:tmpl w:val="D092E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CE0372"/>
    <w:multiLevelType w:val="hybridMultilevel"/>
    <w:tmpl w:val="A2CE33C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07D05A2A"/>
    <w:multiLevelType w:val="hybridMultilevel"/>
    <w:tmpl w:val="992E0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700767"/>
    <w:multiLevelType w:val="multilevel"/>
    <w:tmpl w:val="76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D6631"/>
    <w:multiLevelType w:val="hybridMultilevel"/>
    <w:tmpl w:val="4D5C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5D0576"/>
    <w:multiLevelType w:val="hybridMultilevel"/>
    <w:tmpl w:val="82C68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D958FF"/>
    <w:multiLevelType w:val="hybridMultilevel"/>
    <w:tmpl w:val="04988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79024B2"/>
    <w:multiLevelType w:val="hybridMultilevel"/>
    <w:tmpl w:val="FDE840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2F72A2"/>
    <w:multiLevelType w:val="hybridMultilevel"/>
    <w:tmpl w:val="021428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2541E1D"/>
    <w:multiLevelType w:val="hybridMultilevel"/>
    <w:tmpl w:val="FCC815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230B3A"/>
    <w:multiLevelType w:val="hybridMultilevel"/>
    <w:tmpl w:val="E6DE96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AB6424B"/>
    <w:multiLevelType w:val="multilevel"/>
    <w:tmpl w:val="E948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A67AD"/>
    <w:multiLevelType w:val="hybridMultilevel"/>
    <w:tmpl w:val="67BAE6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3E5A7C"/>
    <w:multiLevelType w:val="hybridMultilevel"/>
    <w:tmpl w:val="EB6E6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0625231"/>
    <w:multiLevelType w:val="hybridMultilevel"/>
    <w:tmpl w:val="E640B74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6" w15:restartNumberingAfterBreak="0">
    <w:nsid w:val="34403AC4"/>
    <w:multiLevelType w:val="hybridMultilevel"/>
    <w:tmpl w:val="473E9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4793DAD"/>
    <w:multiLevelType w:val="hybridMultilevel"/>
    <w:tmpl w:val="CBB0B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8026D7E"/>
    <w:multiLevelType w:val="hybridMultilevel"/>
    <w:tmpl w:val="89F4E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1767BD7"/>
    <w:multiLevelType w:val="hybridMultilevel"/>
    <w:tmpl w:val="4E94E1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837560"/>
    <w:multiLevelType w:val="hybridMultilevel"/>
    <w:tmpl w:val="8AF0A5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D24338E"/>
    <w:multiLevelType w:val="hybridMultilevel"/>
    <w:tmpl w:val="05ACD87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2" w15:restartNumberingAfterBreak="0">
    <w:nsid w:val="51E86E4D"/>
    <w:multiLevelType w:val="hybridMultilevel"/>
    <w:tmpl w:val="808855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C1400D"/>
    <w:multiLevelType w:val="hybridMultilevel"/>
    <w:tmpl w:val="0434A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21A559B"/>
    <w:multiLevelType w:val="multilevel"/>
    <w:tmpl w:val="DCA40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2CA3D64"/>
    <w:multiLevelType w:val="hybridMultilevel"/>
    <w:tmpl w:val="D4F69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5F235C6"/>
    <w:multiLevelType w:val="hybridMultilevel"/>
    <w:tmpl w:val="53649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DC742C0"/>
    <w:multiLevelType w:val="hybridMultilevel"/>
    <w:tmpl w:val="E31C42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EC0027A"/>
    <w:multiLevelType w:val="hybridMultilevel"/>
    <w:tmpl w:val="69BA5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7054F7F"/>
    <w:multiLevelType w:val="hybridMultilevel"/>
    <w:tmpl w:val="05E6C1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93F40DC"/>
    <w:multiLevelType w:val="hybridMultilevel"/>
    <w:tmpl w:val="0DBA0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18577537">
    <w:abstractNumId w:val="2"/>
  </w:num>
  <w:num w:numId="2" w16cid:durableId="1658193136">
    <w:abstractNumId w:val="14"/>
  </w:num>
  <w:num w:numId="3" w16cid:durableId="1732775919">
    <w:abstractNumId w:val="12"/>
    <w:lvlOverride w:ilvl="0">
      <w:startOverride w:val="6"/>
    </w:lvlOverride>
  </w:num>
  <w:num w:numId="4" w16cid:durableId="480778540">
    <w:abstractNumId w:val="20"/>
  </w:num>
  <w:num w:numId="5" w16cid:durableId="856576326">
    <w:abstractNumId w:val="11"/>
  </w:num>
  <w:num w:numId="6" w16cid:durableId="1168012466">
    <w:abstractNumId w:val="6"/>
  </w:num>
  <w:num w:numId="7" w16cid:durableId="691996400">
    <w:abstractNumId w:val="26"/>
  </w:num>
  <w:num w:numId="8" w16cid:durableId="614603117">
    <w:abstractNumId w:val="15"/>
  </w:num>
  <w:num w:numId="9" w16cid:durableId="1293901634">
    <w:abstractNumId w:val="13"/>
  </w:num>
  <w:num w:numId="10" w16cid:durableId="1099911383">
    <w:abstractNumId w:val="3"/>
  </w:num>
  <w:num w:numId="11" w16cid:durableId="1982493801">
    <w:abstractNumId w:val="19"/>
  </w:num>
  <w:num w:numId="12" w16cid:durableId="1919556375">
    <w:abstractNumId w:val="1"/>
  </w:num>
  <w:num w:numId="13" w16cid:durableId="351688222">
    <w:abstractNumId w:val="30"/>
  </w:num>
  <w:num w:numId="14" w16cid:durableId="305402992">
    <w:abstractNumId w:val="16"/>
  </w:num>
  <w:num w:numId="15" w16cid:durableId="645863512">
    <w:abstractNumId w:val="8"/>
  </w:num>
  <w:num w:numId="16" w16cid:durableId="817110920">
    <w:abstractNumId w:val="25"/>
  </w:num>
  <w:num w:numId="17" w16cid:durableId="430661836">
    <w:abstractNumId w:val="21"/>
  </w:num>
  <w:num w:numId="18" w16cid:durableId="807284586">
    <w:abstractNumId w:val="18"/>
  </w:num>
  <w:num w:numId="19" w16cid:durableId="209652910">
    <w:abstractNumId w:val="7"/>
  </w:num>
  <w:num w:numId="20" w16cid:durableId="1225415267">
    <w:abstractNumId w:val="4"/>
  </w:num>
  <w:num w:numId="21" w16cid:durableId="321786366">
    <w:abstractNumId w:val="28"/>
  </w:num>
  <w:num w:numId="22" w16cid:durableId="592324344">
    <w:abstractNumId w:val="10"/>
  </w:num>
  <w:num w:numId="23" w16cid:durableId="835223219">
    <w:abstractNumId w:val="27"/>
  </w:num>
  <w:num w:numId="24" w16cid:durableId="529683842">
    <w:abstractNumId w:val="17"/>
  </w:num>
  <w:num w:numId="25" w16cid:durableId="15424110">
    <w:abstractNumId w:val="29"/>
  </w:num>
  <w:num w:numId="26" w16cid:durableId="255990800">
    <w:abstractNumId w:val="22"/>
  </w:num>
  <w:num w:numId="27" w16cid:durableId="1586644793">
    <w:abstractNumId w:val="9"/>
  </w:num>
  <w:num w:numId="28" w16cid:durableId="1060518815">
    <w:abstractNumId w:val="5"/>
  </w:num>
  <w:num w:numId="29" w16cid:durableId="1769039787">
    <w:abstractNumId w:val="23"/>
  </w:num>
  <w:num w:numId="30" w16cid:durableId="685329672">
    <w:abstractNumId w:val="0"/>
  </w:num>
  <w:num w:numId="31" w16cid:durableId="7284570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B1"/>
    <w:rsid w:val="00090A39"/>
    <w:rsid w:val="000A5739"/>
    <w:rsid w:val="000D538D"/>
    <w:rsid w:val="000F2818"/>
    <w:rsid w:val="002C5E92"/>
    <w:rsid w:val="00343A1A"/>
    <w:rsid w:val="00401CA4"/>
    <w:rsid w:val="00421CB7"/>
    <w:rsid w:val="00455BA3"/>
    <w:rsid w:val="00484BA5"/>
    <w:rsid w:val="005F5777"/>
    <w:rsid w:val="006F180B"/>
    <w:rsid w:val="007059F4"/>
    <w:rsid w:val="00755920"/>
    <w:rsid w:val="007A2454"/>
    <w:rsid w:val="00802C04"/>
    <w:rsid w:val="00867FB1"/>
    <w:rsid w:val="008F3AAC"/>
    <w:rsid w:val="0092235B"/>
    <w:rsid w:val="009D5CD4"/>
    <w:rsid w:val="00AD35FE"/>
    <w:rsid w:val="00BB2ADA"/>
    <w:rsid w:val="00BF5B09"/>
    <w:rsid w:val="00C21E2F"/>
    <w:rsid w:val="00D0167C"/>
    <w:rsid w:val="00D73637"/>
    <w:rsid w:val="00D73C5B"/>
    <w:rsid w:val="00EE3101"/>
    <w:rsid w:val="00F01FB5"/>
    <w:rsid w:val="00F62D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D24BD"/>
  <w15:chartTrackingRefBased/>
  <w15:docId w15:val="{A7A2B8A4-FFDF-4FA6-A694-04480F2A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5B"/>
  </w:style>
  <w:style w:type="paragraph" w:styleId="Heading3">
    <w:name w:val="heading 3"/>
    <w:basedOn w:val="Normal"/>
    <w:next w:val="Normal"/>
    <w:link w:val="Heading3Char"/>
    <w:uiPriority w:val="9"/>
    <w:semiHidden/>
    <w:unhideWhenUsed/>
    <w:qFormat/>
    <w:rsid w:val="000D538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BF5B09"/>
    <w:rPr>
      <w:color w:val="0563C1" w:themeColor="hyperlink"/>
      <w:u w:val="single"/>
    </w:rPr>
  </w:style>
  <w:style w:type="character" w:styleId="UnresolvedMention">
    <w:name w:val="Unresolved Mention"/>
    <w:basedOn w:val="DefaultParagraphFont"/>
    <w:uiPriority w:val="99"/>
    <w:semiHidden/>
    <w:unhideWhenUsed/>
    <w:rsid w:val="00BF5B09"/>
    <w:rPr>
      <w:color w:val="605E5C"/>
      <w:shd w:val="clear" w:color="auto" w:fill="E1DFDD"/>
    </w:rPr>
  </w:style>
  <w:style w:type="character" w:customStyle="1" w:styleId="Heading3Char">
    <w:name w:val="Heading 3 Char"/>
    <w:basedOn w:val="DefaultParagraphFont"/>
    <w:link w:val="Heading3"/>
    <w:uiPriority w:val="9"/>
    <w:semiHidden/>
    <w:rsid w:val="000D538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8947">
      <w:bodyDiv w:val="1"/>
      <w:marLeft w:val="0"/>
      <w:marRight w:val="0"/>
      <w:marTop w:val="0"/>
      <w:marBottom w:val="0"/>
      <w:divBdr>
        <w:top w:val="none" w:sz="0" w:space="0" w:color="auto"/>
        <w:left w:val="none" w:sz="0" w:space="0" w:color="auto"/>
        <w:bottom w:val="none" w:sz="0" w:space="0" w:color="auto"/>
        <w:right w:val="none" w:sz="0" w:space="0" w:color="auto"/>
      </w:divBdr>
    </w:div>
    <w:div w:id="214506779">
      <w:bodyDiv w:val="1"/>
      <w:marLeft w:val="0"/>
      <w:marRight w:val="0"/>
      <w:marTop w:val="0"/>
      <w:marBottom w:val="0"/>
      <w:divBdr>
        <w:top w:val="none" w:sz="0" w:space="0" w:color="auto"/>
        <w:left w:val="none" w:sz="0" w:space="0" w:color="auto"/>
        <w:bottom w:val="none" w:sz="0" w:space="0" w:color="auto"/>
        <w:right w:val="none" w:sz="0" w:space="0" w:color="auto"/>
      </w:divBdr>
    </w:div>
    <w:div w:id="711148675">
      <w:bodyDiv w:val="1"/>
      <w:marLeft w:val="0"/>
      <w:marRight w:val="0"/>
      <w:marTop w:val="0"/>
      <w:marBottom w:val="0"/>
      <w:divBdr>
        <w:top w:val="none" w:sz="0" w:space="0" w:color="auto"/>
        <w:left w:val="none" w:sz="0" w:space="0" w:color="auto"/>
        <w:bottom w:val="none" w:sz="0" w:space="0" w:color="auto"/>
        <w:right w:val="none" w:sz="0" w:space="0" w:color="auto"/>
      </w:divBdr>
    </w:div>
    <w:div w:id="859123522">
      <w:bodyDiv w:val="1"/>
      <w:marLeft w:val="0"/>
      <w:marRight w:val="0"/>
      <w:marTop w:val="0"/>
      <w:marBottom w:val="0"/>
      <w:divBdr>
        <w:top w:val="none" w:sz="0" w:space="0" w:color="auto"/>
        <w:left w:val="none" w:sz="0" w:space="0" w:color="auto"/>
        <w:bottom w:val="none" w:sz="0" w:space="0" w:color="auto"/>
        <w:right w:val="none" w:sz="0" w:space="0" w:color="auto"/>
      </w:divBdr>
      <w:divsChild>
        <w:div w:id="588346214">
          <w:marLeft w:val="0"/>
          <w:marRight w:val="0"/>
          <w:marTop w:val="0"/>
          <w:marBottom w:val="0"/>
          <w:divBdr>
            <w:top w:val="single" w:sz="2" w:space="0" w:color="auto"/>
            <w:left w:val="single" w:sz="2" w:space="6" w:color="auto"/>
            <w:bottom w:val="single" w:sz="2" w:space="0" w:color="auto"/>
            <w:right w:val="single" w:sz="2" w:space="0" w:color="auto"/>
          </w:divBdr>
        </w:div>
      </w:divsChild>
    </w:div>
    <w:div w:id="1089623702">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93805596">
      <w:bodyDiv w:val="1"/>
      <w:marLeft w:val="0"/>
      <w:marRight w:val="0"/>
      <w:marTop w:val="0"/>
      <w:marBottom w:val="0"/>
      <w:divBdr>
        <w:top w:val="none" w:sz="0" w:space="0" w:color="auto"/>
        <w:left w:val="none" w:sz="0" w:space="0" w:color="auto"/>
        <w:bottom w:val="none" w:sz="0" w:space="0" w:color="auto"/>
        <w:right w:val="none" w:sz="0" w:space="0" w:color="auto"/>
      </w:divBdr>
    </w:div>
    <w:div w:id="1436244904">
      <w:bodyDiv w:val="1"/>
      <w:marLeft w:val="0"/>
      <w:marRight w:val="0"/>
      <w:marTop w:val="0"/>
      <w:marBottom w:val="0"/>
      <w:divBdr>
        <w:top w:val="none" w:sz="0" w:space="0" w:color="auto"/>
        <w:left w:val="none" w:sz="0" w:space="0" w:color="auto"/>
        <w:bottom w:val="none" w:sz="0" w:space="0" w:color="auto"/>
        <w:right w:val="none" w:sz="0" w:space="0" w:color="auto"/>
      </w:divBdr>
    </w:div>
    <w:div w:id="1473450558">
      <w:bodyDiv w:val="1"/>
      <w:marLeft w:val="0"/>
      <w:marRight w:val="0"/>
      <w:marTop w:val="0"/>
      <w:marBottom w:val="0"/>
      <w:divBdr>
        <w:top w:val="none" w:sz="0" w:space="0" w:color="auto"/>
        <w:left w:val="none" w:sz="0" w:space="0" w:color="auto"/>
        <w:bottom w:val="none" w:sz="0" w:space="0" w:color="auto"/>
        <w:right w:val="none" w:sz="0" w:space="0" w:color="auto"/>
      </w:divBdr>
    </w:div>
    <w:div w:id="1557860180">
      <w:bodyDiv w:val="1"/>
      <w:marLeft w:val="0"/>
      <w:marRight w:val="0"/>
      <w:marTop w:val="0"/>
      <w:marBottom w:val="0"/>
      <w:divBdr>
        <w:top w:val="none" w:sz="0" w:space="0" w:color="auto"/>
        <w:left w:val="none" w:sz="0" w:space="0" w:color="auto"/>
        <w:bottom w:val="none" w:sz="0" w:space="0" w:color="auto"/>
        <w:right w:val="none" w:sz="0" w:space="0" w:color="auto"/>
      </w:divBdr>
    </w:div>
    <w:div w:id="1621182994">
      <w:bodyDiv w:val="1"/>
      <w:marLeft w:val="0"/>
      <w:marRight w:val="0"/>
      <w:marTop w:val="0"/>
      <w:marBottom w:val="0"/>
      <w:divBdr>
        <w:top w:val="none" w:sz="0" w:space="0" w:color="auto"/>
        <w:left w:val="none" w:sz="0" w:space="0" w:color="auto"/>
        <w:bottom w:val="none" w:sz="0" w:space="0" w:color="auto"/>
        <w:right w:val="none" w:sz="0" w:space="0" w:color="auto"/>
      </w:divBdr>
    </w:div>
    <w:div w:id="1743982988">
      <w:bodyDiv w:val="1"/>
      <w:marLeft w:val="0"/>
      <w:marRight w:val="0"/>
      <w:marTop w:val="0"/>
      <w:marBottom w:val="0"/>
      <w:divBdr>
        <w:top w:val="none" w:sz="0" w:space="0" w:color="auto"/>
        <w:left w:val="none" w:sz="0" w:space="0" w:color="auto"/>
        <w:bottom w:val="none" w:sz="0" w:space="0" w:color="auto"/>
        <w:right w:val="none" w:sz="0" w:space="0" w:color="auto"/>
      </w:divBdr>
    </w:div>
    <w:div w:id="1787389566">
      <w:bodyDiv w:val="1"/>
      <w:marLeft w:val="0"/>
      <w:marRight w:val="0"/>
      <w:marTop w:val="0"/>
      <w:marBottom w:val="0"/>
      <w:divBdr>
        <w:top w:val="none" w:sz="0" w:space="0" w:color="auto"/>
        <w:left w:val="none" w:sz="0" w:space="0" w:color="auto"/>
        <w:bottom w:val="none" w:sz="0" w:space="0" w:color="auto"/>
        <w:right w:val="none" w:sz="0" w:space="0" w:color="auto"/>
      </w:divBdr>
    </w:div>
    <w:div w:id="1813981965">
      <w:bodyDiv w:val="1"/>
      <w:marLeft w:val="0"/>
      <w:marRight w:val="0"/>
      <w:marTop w:val="0"/>
      <w:marBottom w:val="0"/>
      <w:divBdr>
        <w:top w:val="none" w:sz="0" w:space="0" w:color="auto"/>
        <w:left w:val="none" w:sz="0" w:space="0" w:color="auto"/>
        <w:bottom w:val="none" w:sz="0" w:space="0" w:color="auto"/>
        <w:right w:val="none" w:sz="0" w:space="0" w:color="auto"/>
      </w:divBdr>
    </w:div>
    <w:div w:id="2065248273">
      <w:bodyDiv w:val="1"/>
      <w:marLeft w:val="0"/>
      <w:marRight w:val="0"/>
      <w:marTop w:val="0"/>
      <w:marBottom w:val="0"/>
      <w:divBdr>
        <w:top w:val="none" w:sz="0" w:space="0" w:color="auto"/>
        <w:left w:val="none" w:sz="0" w:space="0" w:color="auto"/>
        <w:bottom w:val="none" w:sz="0" w:space="0" w:color="auto"/>
        <w:right w:val="none" w:sz="0" w:space="0" w:color="auto"/>
      </w:divBdr>
    </w:div>
    <w:div w:id="2084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techtarget.com/whatis/definition/memory" TargetMode="External"/><Relationship Id="rId7" Type="http://schemas.openxmlformats.org/officeDocument/2006/relationships/footnotes" Target="footnotes.xml"/><Relationship Id="rId12" Type="http://schemas.openxmlformats.org/officeDocument/2006/relationships/hyperlink" Target="https://www.codingninjas.com/studio/library/compiler" TargetMode="External"/><Relationship Id="rId17" Type="http://schemas.openxmlformats.org/officeDocument/2006/relationships/diagramQuickStyle" Target="diagrams/quickStyle1.xm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techtarget.com/searchapparchitecture/definition/source-co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jpe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techtarget.com/whatis/definition/program-counter"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264D7-6BD8-48D8-B812-E38D4FF534BF}" type="doc">
      <dgm:prSet loTypeId="urn:microsoft.com/office/officeart/2005/8/layout/chevron1" loCatId="process" qsTypeId="urn:microsoft.com/office/officeart/2005/8/quickstyle/simple1" qsCatId="simple" csTypeId="urn:microsoft.com/office/officeart/2005/8/colors/accent1_2" csCatId="accent1" phldr="1"/>
      <dgm:spPr/>
    </dgm:pt>
    <dgm:pt modelId="{0F6F160C-26E9-4C67-80F3-BB00E50FB1F8}">
      <dgm:prSet phldrT="[Text]"/>
      <dgm:spPr/>
      <dgm:t>
        <a:bodyPr/>
        <a:lstStyle/>
        <a:p>
          <a:r>
            <a:rPr lang="en-IN"/>
            <a:t>Intermediate representations</a:t>
          </a:r>
        </a:p>
      </dgm:t>
    </dgm:pt>
    <dgm:pt modelId="{FEC2BBF4-0A31-4DCF-A67D-6D1C1E8E936F}" type="parTrans" cxnId="{ADDD208B-7D7C-44C9-9CD5-C20E84FDF31B}">
      <dgm:prSet/>
      <dgm:spPr/>
      <dgm:t>
        <a:bodyPr/>
        <a:lstStyle/>
        <a:p>
          <a:endParaRPr lang="en-IN"/>
        </a:p>
      </dgm:t>
    </dgm:pt>
    <dgm:pt modelId="{36435435-2FBC-4A68-B1B6-3A258F17BD1B}" type="sibTrans" cxnId="{ADDD208B-7D7C-44C9-9CD5-C20E84FDF31B}">
      <dgm:prSet/>
      <dgm:spPr/>
      <dgm:t>
        <a:bodyPr/>
        <a:lstStyle/>
        <a:p>
          <a:endParaRPr lang="en-IN"/>
        </a:p>
      </dgm:t>
    </dgm:pt>
    <dgm:pt modelId="{1FF6E183-1A51-4533-99D5-7D834B067688}">
      <dgm:prSet phldrT="[Text]"/>
      <dgm:spPr/>
      <dgm:t>
        <a:bodyPr/>
        <a:lstStyle/>
        <a:p>
          <a:r>
            <a:rPr lang="en-IN"/>
            <a:t>Automatic code generators </a:t>
          </a:r>
        </a:p>
      </dgm:t>
    </dgm:pt>
    <dgm:pt modelId="{0B068824-ED7F-4AC7-A6A1-F04BA60A1E50}" type="parTrans" cxnId="{07B49509-7C9B-467F-8CF8-B93A4CF0A8E7}">
      <dgm:prSet/>
      <dgm:spPr/>
      <dgm:t>
        <a:bodyPr/>
        <a:lstStyle/>
        <a:p>
          <a:endParaRPr lang="en-IN"/>
        </a:p>
      </dgm:t>
    </dgm:pt>
    <dgm:pt modelId="{B8585C8C-A80D-4835-AAE1-77C125AF970A}" type="sibTrans" cxnId="{07B49509-7C9B-467F-8CF8-B93A4CF0A8E7}">
      <dgm:prSet/>
      <dgm:spPr/>
      <dgm:t>
        <a:bodyPr/>
        <a:lstStyle/>
        <a:p>
          <a:endParaRPr lang="en-IN"/>
        </a:p>
      </dgm:t>
    </dgm:pt>
    <dgm:pt modelId="{C0985371-B44C-4D59-B614-473AB7272A2B}">
      <dgm:prSet phldrT="[Text]"/>
      <dgm:spPr/>
      <dgm:t>
        <a:bodyPr/>
        <a:lstStyle/>
        <a:p>
          <a:r>
            <a:rPr lang="en-IN"/>
            <a:t>Machine code </a:t>
          </a:r>
        </a:p>
      </dgm:t>
    </dgm:pt>
    <dgm:pt modelId="{5137479F-AB4F-41AA-9765-0DB3BC0A5F2D}" type="parTrans" cxnId="{951310FA-483D-4ED6-AD45-7C58906792C9}">
      <dgm:prSet/>
      <dgm:spPr/>
      <dgm:t>
        <a:bodyPr/>
        <a:lstStyle/>
        <a:p>
          <a:endParaRPr lang="en-IN"/>
        </a:p>
      </dgm:t>
    </dgm:pt>
    <dgm:pt modelId="{A1FF475A-3B6C-4128-86B3-4F8D15EB14F5}" type="sibTrans" cxnId="{951310FA-483D-4ED6-AD45-7C58906792C9}">
      <dgm:prSet/>
      <dgm:spPr/>
      <dgm:t>
        <a:bodyPr/>
        <a:lstStyle/>
        <a:p>
          <a:endParaRPr lang="en-IN"/>
        </a:p>
      </dgm:t>
    </dgm:pt>
    <dgm:pt modelId="{97F7E279-A6D6-4F11-BE41-885B7ABCB2C1}" type="pres">
      <dgm:prSet presAssocID="{D85264D7-6BD8-48D8-B812-E38D4FF534BF}" presName="Name0" presStyleCnt="0">
        <dgm:presLayoutVars>
          <dgm:dir/>
          <dgm:animLvl val="lvl"/>
          <dgm:resizeHandles val="exact"/>
        </dgm:presLayoutVars>
      </dgm:prSet>
      <dgm:spPr/>
    </dgm:pt>
    <dgm:pt modelId="{A5E5545C-0C52-4E09-938D-44CBC9F8FE2C}" type="pres">
      <dgm:prSet presAssocID="{0F6F160C-26E9-4C67-80F3-BB00E50FB1F8}" presName="parTxOnly" presStyleLbl="node1" presStyleIdx="0" presStyleCnt="3">
        <dgm:presLayoutVars>
          <dgm:chMax val="0"/>
          <dgm:chPref val="0"/>
          <dgm:bulletEnabled val="1"/>
        </dgm:presLayoutVars>
      </dgm:prSet>
      <dgm:spPr/>
    </dgm:pt>
    <dgm:pt modelId="{1E3701C2-C293-492A-875E-2EDC06426D7D}" type="pres">
      <dgm:prSet presAssocID="{36435435-2FBC-4A68-B1B6-3A258F17BD1B}" presName="parTxOnlySpace" presStyleCnt="0"/>
      <dgm:spPr/>
    </dgm:pt>
    <dgm:pt modelId="{8EE7292F-0268-418D-8761-B3C733F61C9D}" type="pres">
      <dgm:prSet presAssocID="{1FF6E183-1A51-4533-99D5-7D834B067688}" presName="parTxOnly" presStyleLbl="node1" presStyleIdx="1" presStyleCnt="3">
        <dgm:presLayoutVars>
          <dgm:chMax val="0"/>
          <dgm:chPref val="0"/>
          <dgm:bulletEnabled val="1"/>
        </dgm:presLayoutVars>
      </dgm:prSet>
      <dgm:spPr/>
    </dgm:pt>
    <dgm:pt modelId="{193F0589-8146-48E6-BD23-F855278C845A}" type="pres">
      <dgm:prSet presAssocID="{B8585C8C-A80D-4835-AAE1-77C125AF970A}" presName="parTxOnlySpace" presStyleCnt="0"/>
      <dgm:spPr/>
    </dgm:pt>
    <dgm:pt modelId="{6269B1D1-6E49-4195-9D3E-83DC54EC4B49}" type="pres">
      <dgm:prSet presAssocID="{C0985371-B44C-4D59-B614-473AB7272A2B}" presName="parTxOnly" presStyleLbl="node1" presStyleIdx="2" presStyleCnt="3" custLinFactX="8971" custLinFactNeighborX="100000" custLinFactNeighborY="1694">
        <dgm:presLayoutVars>
          <dgm:chMax val="0"/>
          <dgm:chPref val="0"/>
          <dgm:bulletEnabled val="1"/>
        </dgm:presLayoutVars>
      </dgm:prSet>
      <dgm:spPr/>
    </dgm:pt>
  </dgm:ptLst>
  <dgm:cxnLst>
    <dgm:cxn modelId="{07B49509-7C9B-467F-8CF8-B93A4CF0A8E7}" srcId="{D85264D7-6BD8-48D8-B812-E38D4FF534BF}" destId="{1FF6E183-1A51-4533-99D5-7D834B067688}" srcOrd="1" destOrd="0" parTransId="{0B068824-ED7F-4AC7-A6A1-F04BA60A1E50}" sibTransId="{B8585C8C-A80D-4835-AAE1-77C125AF970A}"/>
    <dgm:cxn modelId="{B0BB5E1A-EE9D-4743-8D08-572D8AF2BA10}" type="presOf" srcId="{1FF6E183-1A51-4533-99D5-7D834B067688}" destId="{8EE7292F-0268-418D-8761-B3C733F61C9D}" srcOrd="0" destOrd="0" presId="urn:microsoft.com/office/officeart/2005/8/layout/chevron1"/>
    <dgm:cxn modelId="{0B15915A-4DD5-45D9-BB0A-4D0A2EA1CD45}" type="presOf" srcId="{0F6F160C-26E9-4C67-80F3-BB00E50FB1F8}" destId="{A5E5545C-0C52-4E09-938D-44CBC9F8FE2C}" srcOrd="0" destOrd="0" presId="urn:microsoft.com/office/officeart/2005/8/layout/chevron1"/>
    <dgm:cxn modelId="{ADDD208B-7D7C-44C9-9CD5-C20E84FDF31B}" srcId="{D85264D7-6BD8-48D8-B812-E38D4FF534BF}" destId="{0F6F160C-26E9-4C67-80F3-BB00E50FB1F8}" srcOrd="0" destOrd="0" parTransId="{FEC2BBF4-0A31-4DCF-A67D-6D1C1E8E936F}" sibTransId="{36435435-2FBC-4A68-B1B6-3A258F17BD1B}"/>
    <dgm:cxn modelId="{ABDD54A1-E05F-4E72-98F3-872B453F4AFE}" type="presOf" srcId="{D85264D7-6BD8-48D8-B812-E38D4FF534BF}" destId="{97F7E279-A6D6-4F11-BE41-885B7ABCB2C1}" srcOrd="0" destOrd="0" presId="urn:microsoft.com/office/officeart/2005/8/layout/chevron1"/>
    <dgm:cxn modelId="{027B0DE9-B19E-47DF-86D1-66BE11F0CB67}" type="presOf" srcId="{C0985371-B44C-4D59-B614-473AB7272A2B}" destId="{6269B1D1-6E49-4195-9D3E-83DC54EC4B49}" srcOrd="0" destOrd="0" presId="urn:microsoft.com/office/officeart/2005/8/layout/chevron1"/>
    <dgm:cxn modelId="{951310FA-483D-4ED6-AD45-7C58906792C9}" srcId="{D85264D7-6BD8-48D8-B812-E38D4FF534BF}" destId="{C0985371-B44C-4D59-B614-473AB7272A2B}" srcOrd="2" destOrd="0" parTransId="{5137479F-AB4F-41AA-9765-0DB3BC0A5F2D}" sibTransId="{A1FF475A-3B6C-4128-86B3-4F8D15EB14F5}"/>
    <dgm:cxn modelId="{66A75BD3-B312-4F90-A968-83C13EF99AA7}" type="presParOf" srcId="{97F7E279-A6D6-4F11-BE41-885B7ABCB2C1}" destId="{A5E5545C-0C52-4E09-938D-44CBC9F8FE2C}" srcOrd="0" destOrd="0" presId="urn:microsoft.com/office/officeart/2005/8/layout/chevron1"/>
    <dgm:cxn modelId="{A63457DC-CAA7-49F4-BD4C-DF974C1BF505}" type="presParOf" srcId="{97F7E279-A6D6-4F11-BE41-885B7ABCB2C1}" destId="{1E3701C2-C293-492A-875E-2EDC06426D7D}" srcOrd="1" destOrd="0" presId="urn:microsoft.com/office/officeart/2005/8/layout/chevron1"/>
    <dgm:cxn modelId="{1B26D5A5-E898-4FE9-A564-B317C40E163C}" type="presParOf" srcId="{97F7E279-A6D6-4F11-BE41-885B7ABCB2C1}" destId="{8EE7292F-0268-418D-8761-B3C733F61C9D}" srcOrd="2" destOrd="0" presId="urn:microsoft.com/office/officeart/2005/8/layout/chevron1"/>
    <dgm:cxn modelId="{C0808587-9E4A-442B-9FA5-6553B651CD31}" type="presParOf" srcId="{97F7E279-A6D6-4F11-BE41-885B7ABCB2C1}" destId="{193F0589-8146-48E6-BD23-F855278C845A}" srcOrd="3" destOrd="0" presId="urn:microsoft.com/office/officeart/2005/8/layout/chevron1"/>
    <dgm:cxn modelId="{C86F2E9B-8D65-435D-9BB2-D7A053A91D2F}" type="presParOf" srcId="{97F7E279-A6D6-4F11-BE41-885B7ABCB2C1}" destId="{6269B1D1-6E49-4195-9D3E-83DC54EC4B49}"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5545C-0C52-4E09-938D-44CBC9F8FE2C}">
      <dsp:nvSpPr>
        <dsp:cNvPr id="0" name=""/>
        <dsp:cNvSpPr/>
      </dsp:nvSpPr>
      <dsp:spPr>
        <a:xfrm>
          <a:off x="1298"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Intermediate representations</a:t>
          </a:r>
        </a:p>
      </dsp:txBody>
      <dsp:txXfrm>
        <a:off x="245138" y="0"/>
        <a:ext cx="1093903" cy="487680"/>
      </dsp:txXfrm>
    </dsp:sp>
    <dsp:sp modelId="{8EE7292F-0268-418D-8761-B3C733F61C9D}">
      <dsp:nvSpPr>
        <dsp:cNvPr id="0" name=""/>
        <dsp:cNvSpPr/>
      </dsp:nvSpPr>
      <dsp:spPr>
        <a:xfrm>
          <a:off x="1424723"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Automatic code generators </a:t>
          </a:r>
        </a:p>
      </dsp:txBody>
      <dsp:txXfrm>
        <a:off x="1668563" y="0"/>
        <a:ext cx="1093903" cy="487680"/>
      </dsp:txXfrm>
    </dsp:sp>
    <dsp:sp modelId="{6269B1D1-6E49-4195-9D3E-83DC54EC4B49}">
      <dsp:nvSpPr>
        <dsp:cNvPr id="0" name=""/>
        <dsp:cNvSpPr/>
      </dsp:nvSpPr>
      <dsp:spPr>
        <a:xfrm>
          <a:off x="2849446"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Machine code </a:t>
          </a:r>
        </a:p>
      </dsp:txBody>
      <dsp:txXfrm>
        <a:off x="3093286" y="0"/>
        <a:ext cx="1093903" cy="4876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15FC9-CD5C-4454-BACD-E373EBD8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TotalTime>
  <Pages>19</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Nikita rajesh Pawar</cp:lastModifiedBy>
  <cp:revision>2</cp:revision>
  <dcterms:created xsi:type="dcterms:W3CDTF">2024-02-22T08:41:00Z</dcterms:created>
  <dcterms:modified xsi:type="dcterms:W3CDTF">2024-02-22T08:41:00Z</dcterms:modified>
</cp:coreProperties>
</file>